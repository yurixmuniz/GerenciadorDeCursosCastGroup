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F392" w14:textId="29A7C220" w:rsidR="0084599F" w:rsidRDefault="0084599F" w:rsidP="002C6ACF">
      <w:pPr>
        <w:pStyle w:val="Ttulosemnumerao"/>
      </w:pPr>
      <w:r>
        <w:rPr>
          <w:noProof/>
        </w:rPr>
        <w:pict w14:anchorId="62A2F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0" type="#_x0000_t75" style="position:absolute;margin-left:166.05pt;margin-top:9.3pt;width:149.45pt;height:42.7pt;z-index:-1;visibility:visible;mso-wrap-style:square;mso-position-horizontal-relative:text;mso-position-vertical-relative:text;mso-width-relative:page;mso-height-relative:page" wrapcoords="-154 0 -154 21060 21600 21060 21600 0 -154 0">
            <v:imagedata r:id="rId7" o:title=""/>
            <w10:wrap type="through"/>
          </v:shape>
        </w:pict>
      </w:r>
    </w:p>
    <w:p w14:paraId="1DA65564" w14:textId="66216189" w:rsidR="002C6ACF" w:rsidRDefault="002C6ACF" w:rsidP="0084599F">
      <w:pPr>
        <w:pStyle w:val="Ttulosemnumerao"/>
      </w:pPr>
      <w:r w:rsidRPr="0080118E">
        <w:t>Dados Gerais</w:t>
      </w:r>
    </w:p>
    <w:tbl>
      <w:tblPr>
        <w:tblW w:w="0" w:type="auto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5528"/>
        <w:gridCol w:w="850"/>
        <w:gridCol w:w="1715"/>
      </w:tblGrid>
      <w:tr w:rsidR="00D742A6" w:rsidRPr="005D1AE2" w14:paraId="7AD507CE" w14:textId="77777777" w:rsidTr="00FE3702">
        <w:trPr>
          <w:cantSplit/>
          <w:trHeight w:val="72"/>
          <w:jc w:val="center"/>
        </w:trPr>
        <w:tc>
          <w:tcPr>
            <w:tcW w:w="1560" w:type="dxa"/>
            <w:vAlign w:val="center"/>
          </w:tcPr>
          <w:p w14:paraId="112696A7" w14:textId="77777777" w:rsidR="00D742A6" w:rsidRPr="00540F67" w:rsidRDefault="00D742A6" w:rsidP="00FE3702">
            <w:pPr>
              <w:rPr>
                <w:rFonts w:ascii="Arial" w:hAnsi="Arial" w:cs="Arial"/>
                <w:b/>
                <w:lang w:val="pt-BR"/>
              </w:rPr>
            </w:pPr>
            <w:r w:rsidRPr="00540F67">
              <w:rPr>
                <w:rFonts w:ascii="Arial" w:hAnsi="Arial" w:cs="Arial"/>
                <w:b/>
                <w:lang w:val="pt-BR"/>
              </w:rPr>
              <w:t>Projeto:</w:t>
            </w:r>
          </w:p>
        </w:tc>
        <w:tc>
          <w:tcPr>
            <w:tcW w:w="5528" w:type="dxa"/>
            <w:vAlign w:val="center"/>
          </w:tcPr>
          <w:p w14:paraId="106E366C" w14:textId="23CF1B0C" w:rsidR="00D742A6" w:rsidRPr="00540F67" w:rsidRDefault="0084599F" w:rsidP="00FE370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 Cursos</w:t>
            </w:r>
          </w:p>
        </w:tc>
        <w:tc>
          <w:tcPr>
            <w:tcW w:w="850" w:type="dxa"/>
          </w:tcPr>
          <w:p w14:paraId="6F2A9816" w14:textId="77777777" w:rsidR="00D742A6" w:rsidRPr="00540F67" w:rsidRDefault="00D742A6" w:rsidP="00FE3702">
            <w:pPr>
              <w:pStyle w:val="TituloTabela"/>
              <w:jc w:val="center"/>
              <w:rPr>
                <w:rFonts w:cs="Arial"/>
                <w:lang w:val="pt-BR"/>
              </w:rPr>
            </w:pPr>
            <w:r w:rsidRPr="00540F67">
              <w:rPr>
                <w:rFonts w:cs="Arial"/>
                <w:lang w:val="pt-BR"/>
              </w:rPr>
              <w:t>Sigla:</w:t>
            </w:r>
          </w:p>
        </w:tc>
        <w:tc>
          <w:tcPr>
            <w:tcW w:w="1715" w:type="dxa"/>
            <w:vAlign w:val="center"/>
          </w:tcPr>
          <w:p w14:paraId="50196F70" w14:textId="13D5A1B0" w:rsidR="00D742A6" w:rsidRPr="00540F67" w:rsidRDefault="0084599F" w:rsidP="00FE370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US030</w:t>
            </w:r>
          </w:p>
        </w:tc>
      </w:tr>
      <w:tr w:rsidR="00D742A6" w:rsidRPr="00CC7D98" w14:paraId="732EB073" w14:textId="77777777" w:rsidTr="00FE3702">
        <w:trPr>
          <w:cantSplit/>
          <w:jc w:val="center"/>
        </w:trPr>
        <w:tc>
          <w:tcPr>
            <w:tcW w:w="1560" w:type="dxa"/>
            <w:vAlign w:val="center"/>
          </w:tcPr>
          <w:p w14:paraId="59996E28" w14:textId="77777777" w:rsidR="00D742A6" w:rsidRPr="00540F67" w:rsidRDefault="00D742A6" w:rsidP="00FE3702">
            <w:pPr>
              <w:rPr>
                <w:rFonts w:ascii="Arial" w:hAnsi="Arial" w:cs="Arial"/>
                <w:b/>
                <w:lang w:val="pt-BR"/>
              </w:rPr>
            </w:pPr>
            <w:r w:rsidRPr="00540F67">
              <w:rPr>
                <w:rFonts w:ascii="Arial" w:hAnsi="Arial" w:cs="Arial"/>
                <w:b/>
                <w:lang w:val="pt-BR"/>
              </w:rPr>
              <w:t>Cliente:</w:t>
            </w:r>
          </w:p>
        </w:tc>
        <w:tc>
          <w:tcPr>
            <w:tcW w:w="8093" w:type="dxa"/>
            <w:gridSpan w:val="3"/>
            <w:vAlign w:val="center"/>
          </w:tcPr>
          <w:p w14:paraId="6E23EC57" w14:textId="342587D7" w:rsidR="00D742A6" w:rsidRPr="00540F67" w:rsidRDefault="0084599F" w:rsidP="00FE370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Cast Group</w:t>
            </w:r>
          </w:p>
        </w:tc>
      </w:tr>
      <w:tr w:rsidR="00D742A6" w:rsidRPr="00CC7D98" w14:paraId="0ED83A83" w14:textId="77777777" w:rsidTr="00FE3702">
        <w:trPr>
          <w:cantSplit/>
          <w:jc w:val="center"/>
        </w:trPr>
        <w:tc>
          <w:tcPr>
            <w:tcW w:w="1560" w:type="dxa"/>
            <w:vAlign w:val="center"/>
          </w:tcPr>
          <w:p w14:paraId="61342CE1" w14:textId="77777777" w:rsidR="00D742A6" w:rsidRDefault="00D742A6" w:rsidP="00FE3702">
            <w:pPr>
              <w:pStyle w:val="TituloTabela"/>
              <w:rPr>
                <w:lang w:val="pt-BR"/>
              </w:rPr>
            </w:pPr>
            <w:r>
              <w:rPr>
                <w:lang w:val="pt-BR"/>
              </w:rPr>
              <w:t>Caso de Teste:</w:t>
            </w:r>
          </w:p>
        </w:tc>
        <w:tc>
          <w:tcPr>
            <w:tcW w:w="8093" w:type="dxa"/>
            <w:gridSpan w:val="3"/>
            <w:vAlign w:val="center"/>
          </w:tcPr>
          <w:p w14:paraId="29AA8C61" w14:textId="45B728EC" w:rsidR="00D742A6" w:rsidRDefault="000F072A" w:rsidP="00FE3702">
            <w:pPr>
              <w:rPr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Testar as Validações das entradas e  as funcionalidades da aplicação</w:t>
            </w:r>
          </w:p>
        </w:tc>
      </w:tr>
      <w:tr w:rsidR="00E47F9F" w:rsidRPr="00CC7D98" w14:paraId="35FAFA9F" w14:textId="77777777" w:rsidTr="00FE3702">
        <w:trPr>
          <w:cantSplit/>
          <w:jc w:val="center"/>
        </w:trPr>
        <w:tc>
          <w:tcPr>
            <w:tcW w:w="1560" w:type="dxa"/>
            <w:vAlign w:val="center"/>
          </w:tcPr>
          <w:p w14:paraId="18495BD4" w14:textId="77777777" w:rsidR="00E47F9F" w:rsidRDefault="00E47F9F" w:rsidP="00E47F9F">
            <w:pPr>
              <w:pStyle w:val="TituloTabela"/>
              <w:rPr>
                <w:lang w:val="pt-BR"/>
              </w:rPr>
            </w:pPr>
            <w:r>
              <w:rPr>
                <w:lang w:val="pt-BR"/>
              </w:rPr>
              <w:t>Caso de Uso:</w:t>
            </w:r>
          </w:p>
        </w:tc>
        <w:tc>
          <w:tcPr>
            <w:tcW w:w="8093" w:type="dxa"/>
            <w:gridSpan w:val="3"/>
            <w:vAlign w:val="center"/>
          </w:tcPr>
          <w:p w14:paraId="51549C3F" w14:textId="1142B0FA" w:rsidR="00E47F9F" w:rsidRPr="00953B37" w:rsidRDefault="000F072A" w:rsidP="00E47F9F">
            <w:pPr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Validar as entradas do usuário e verificar as funcionalidades da aplicação</w:t>
            </w:r>
          </w:p>
        </w:tc>
      </w:tr>
      <w:tr w:rsidR="00D742A6" w:rsidRPr="00CC7D98" w14:paraId="33A3A7DA" w14:textId="77777777" w:rsidTr="00FE3702">
        <w:trPr>
          <w:cantSplit/>
          <w:jc w:val="center"/>
        </w:trPr>
        <w:tc>
          <w:tcPr>
            <w:tcW w:w="1560" w:type="dxa"/>
            <w:vAlign w:val="center"/>
          </w:tcPr>
          <w:p w14:paraId="786D8884" w14:textId="77777777" w:rsidR="00D742A6" w:rsidRDefault="00D742A6" w:rsidP="00D742A6">
            <w:pPr>
              <w:pStyle w:val="TituloTabela"/>
              <w:rPr>
                <w:lang w:val="pt-BR"/>
              </w:rPr>
            </w:pPr>
            <w:r>
              <w:rPr>
                <w:lang w:val="pt-BR"/>
              </w:rPr>
              <w:t>Evidência de Teste:</w:t>
            </w:r>
          </w:p>
        </w:tc>
        <w:tc>
          <w:tcPr>
            <w:tcW w:w="8093" w:type="dxa"/>
            <w:gridSpan w:val="3"/>
            <w:vAlign w:val="center"/>
          </w:tcPr>
          <w:p w14:paraId="1D1B193B" w14:textId="2F719F8D" w:rsidR="00D742A6" w:rsidRPr="00D742A6" w:rsidRDefault="000F072A" w:rsidP="00D742A6">
            <w:pPr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Teste de Validações e funcionalidades da aplicação</w:t>
            </w:r>
          </w:p>
        </w:tc>
      </w:tr>
    </w:tbl>
    <w:p w14:paraId="286B319C" w14:textId="77777777" w:rsidR="00B94409" w:rsidRPr="0080118E" w:rsidRDefault="00B94409" w:rsidP="00B94409">
      <w:pPr>
        <w:pStyle w:val="Ttulosemnumerao"/>
      </w:pPr>
      <w:r>
        <w:t>Controle</w:t>
      </w:r>
      <w:r w:rsidRPr="0080118E">
        <w:t xml:space="preserve"> do Documento</w:t>
      </w:r>
    </w:p>
    <w:tbl>
      <w:tblPr>
        <w:tblW w:w="9639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04"/>
        <w:gridCol w:w="3049"/>
        <w:gridCol w:w="4252"/>
      </w:tblGrid>
      <w:tr w:rsidR="00B94409" w:rsidRPr="0067647C" w14:paraId="5F5F865F" w14:textId="77777777" w:rsidTr="000F072A">
        <w:trPr>
          <w:cantSplit/>
        </w:trPr>
        <w:tc>
          <w:tcPr>
            <w:tcW w:w="1134" w:type="dxa"/>
            <w:shd w:val="clear" w:color="auto" w:fill="auto"/>
            <w:vAlign w:val="center"/>
          </w:tcPr>
          <w:p w14:paraId="335AF83A" w14:textId="77777777" w:rsidR="00B94409" w:rsidRPr="008079CA" w:rsidRDefault="00B94409" w:rsidP="00FE370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3F198A5" w14:textId="77777777" w:rsidR="00B94409" w:rsidRPr="008079CA" w:rsidRDefault="00B94409" w:rsidP="00FE370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3049" w:type="dxa"/>
            <w:shd w:val="clear" w:color="auto" w:fill="auto"/>
          </w:tcPr>
          <w:p w14:paraId="2679C809" w14:textId="77777777" w:rsidR="00B94409" w:rsidRPr="008079CA" w:rsidRDefault="00B94409" w:rsidP="00F006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Autor</w:t>
            </w:r>
          </w:p>
        </w:tc>
        <w:tc>
          <w:tcPr>
            <w:tcW w:w="4252" w:type="dxa"/>
            <w:shd w:val="clear" w:color="auto" w:fill="auto"/>
          </w:tcPr>
          <w:p w14:paraId="28FBCFCC" w14:textId="77777777" w:rsidR="00B94409" w:rsidRPr="008079CA" w:rsidRDefault="00B94409" w:rsidP="00F006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B94409" w:rsidRPr="0080118E" w14:paraId="4907408C" w14:textId="77777777" w:rsidTr="000F072A">
        <w:trPr>
          <w:cantSplit/>
        </w:trPr>
        <w:tc>
          <w:tcPr>
            <w:tcW w:w="1134" w:type="dxa"/>
            <w:shd w:val="clear" w:color="auto" w:fill="auto"/>
            <w:vAlign w:val="center"/>
          </w:tcPr>
          <w:p w14:paraId="6EB2CC5E" w14:textId="559548B5" w:rsidR="00B94409" w:rsidRPr="008079CA" w:rsidRDefault="000F072A" w:rsidP="00FE370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V1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5C571487" w14:textId="727031CB" w:rsidR="00B94409" w:rsidRPr="008079CA" w:rsidRDefault="000F072A" w:rsidP="00FE370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18/11/2021</w:t>
            </w:r>
          </w:p>
        </w:tc>
        <w:tc>
          <w:tcPr>
            <w:tcW w:w="3049" w:type="dxa"/>
            <w:shd w:val="clear" w:color="auto" w:fill="auto"/>
            <w:vAlign w:val="center"/>
          </w:tcPr>
          <w:p w14:paraId="13BB6BEB" w14:textId="4E1D1185" w:rsidR="00B94409" w:rsidRPr="008079CA" w:rsidRDefault="000F072A" w:rsidP="00F006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Yuri Muniz Maldonado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827C6ED" w14:textId="40097168" w:rsidR="00B94409" w:rsidRPr="008079CA" w:rsidRDefault="00F0060C" w:rsidP="00F006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Testes da versão final</w:t>
            </w:r>
          </w:p>
        </w:tc>
      </w:tr>
    </w:tbl>
    <w:p w14:paraId="5A9A5B34" w14:textId="77777777" w:rsidR="008B6F93" w:rsidRPr="00B94409" w:rsidRDefault="00997DCA" w:rsidP="00D84E9A">
      <w:pPr>
        <w:pStyle w:val="Ttulo"/>
        <w:jc w:val="left"/>
        <w:rPr>
          <w:lang w:val="pt-BR"/>
        </w:rPr>
      </w:pPr>
      <w:r w:rsidRPr="0080118E">
        <w:rPr>
          <w:rFonts w:cs="Arial"/>
          <w:lang w:val="pt-BR"/>
        </w:rPr>
        <w:br w:type="page"/>
      </w:r>
    </w:p>
    <w:p w14:paraId="6EA9CBC7" w14:textId="77777777" w:rsidR="008B6F93" w:rsidRPr="008A0199" w:rsidRDefault="008B6F93" w:rsidP="00B82F05">
      <w:pPr>
        <w:pStyle w:val="Ttulo"/>
        <w:rPr>
          <w:lang w:val="pt-BR"/>
        </w:rPr>
      </w:pPr>
      <w:r w:rsidRPr="008A0199">
        <w:rPr>
          <w:szCs w:val="32"/>
          <w:lang w:val="pt-BR"/>
        </w:rPr>
        <w:t>Sumário</w:t>
      </w:r>
    </w:p>
    <w:p w14:paraId="02FB9519" w14:textId="77777777" w:rsidR="002D668F" w:rsidRPr="00B9658C" w:rsidRDefault="00725DA3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B9658C">
        <w:fldChar w:fldCharType="begin"/>
      </w:r>
      <w:r w:rsidR="006A73DF" w:rsidRPr="00B9658C">
        <w:rPr>
          <w:lang w:val="pt-BR"/>
        </w:rPr>
        <w:instrText xml:space="preserve"> TOC \o "1-4" </w:instrText>
      </w:r>
      <w:r w:rsidRPr="00B9658C">
        <w:fldChar w:fldCharType="separate"/>
      </w:r>
      <w:r w:rsidR="002D668F" w:rsidRPr="00B9658C">
        <w:rPr>
          <w:rFonts w:cs="Arial"/>
          <w:noProof/>
          <w:lang w:val="pt-BR"/>
        </w:rPr>
        <w:t>1.</w:t>
      </w:r>
      <w:r w:rsidR="002D668F" w:rsidRPr="00B9658C">
        <w:rPr>
          <w:rFonts w:ascii="Calibri" w:hAnsi="Calibri"/>
          <w:noProof/>
          <w:sz w:val="22"/>
          <w:szCs w:val="22"/>
          <w:lang w:val="pt-BR" w:eastAsia="pt-BR"/>
        </w:rPr>
        <w:tab/>
      </w:r>
      <w:r w:rsidR="002D668F" w:rsidRPr="00B9658C">
        <w:rPr>
          <w:rFonts w:cs="Arial"/>
          <w:noProof/>
          <w:lang w:val="pt-BR"/>
        </w:rPr>
        <w:t>Objetivo</w:t>
      </w:r>
      <w:r w:rsidR="002D668F" w:rsidRPr="00B9658C">
        <w:rPr>
          <w:noProof/>
          <w:lang w:val="pt-BR"/>
        </w:rPr>
        <w:tab/>
      </w:r>
      <w:r w:rsidR="002D668F" w:rsidRPr="00B9658C">
        <w:rPr>
          <w:noProof/>
        </w:rPr>
        <w:fldChar w:fldCharType="begin"/>
      </w:r>
      <w:r w:rsidR="002D668F" w:rsidRPr="00B9658C">
        <w:rPr>
          <w:noProof/>
          <w:lang w:val="pt-BR"/>
        </w:rPr>
        <w:instrText xml:space="preserve"> PAGEREF _Toc444776039 \h </w:instrText>
      </w:r>
      <w:r w:rsidR="002D668F" w:rsidRPr="00B9658C">
        <w:rPr>
          <w:noProof/>
        </w:rPr>
      </w:r>
      <w:r w:rsidR="002D668F" w:rsidRPr="00B9658C">
        <w:rPr>
          <w:noProof/>
        </w:rPr>
        <w:fldChar w:fldCharType="separate"/>
      </w:r>
      <w:r w:rsidR="002D668F" w:rsidRPr="00B9658C">
        <w:rPr>
          <w:noProof/>
          <w:lang w:val="pt-BR"/>
        </w:rPr>
        <w:t>3</w:t>
      </w:r>
      <w:r w:rsidR="002D668F" w:rsidRPr="00B9658C">
        <w:rPr>
          <w:noProof/>
        </w:rPr>
        <w:fldChar w:fldCharType="end"/>
      </w:r>
    </w:p>
    <w:p w14:paraId="1DBC4737" w14:textId="7AFE9947" w:rsidR="002D668F" w:rsidRPr="00B9658C" w:rsidRDefault="002D668F" w:rsidP="00F25105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B9658C">
        <w:rPr>
          <w:noProof/>
          <w:lang w:val="pt-BR"/>
        </w:rPr>
        <w:t>2.</w:t>
      </w:r>
      <w:r w:rsidRPr="00B9658C"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B9658C">
        <w:rPr>
          <w:noProof/>
          <w:lang w:val="pt-BR"/>
        </w:rPr>
        <w:t>Evidências dos Cenários de Teste</w:t>
      </w:r>
      <w:r w:rsidR="008E369E" w:rsidRPr="00B9658C">
        <w:rPr>
          <w:noProof/>
          <w:lang w:val="pt-BR"/>
        </w:rPr>
        <w:t>-validação de entradas</w:t>
      </w:r>
      <w:r w:rsidRPr="00B9658C">
        <w:rPr>
          <w:noProof/>
          <w:lang w:val="pt-BR"/>
        </w:rPr>
        <w:tab/>
      </w:r>
      <w:r w:rsidRPr="00B9658C">
        <w:rPr>
          <w:noProof/>
        </w:rPr>
        <w:fldChar w:fldCharType="begin"/>
      </w:r>
      <w:r w:rsidRPr="00B9658C">
        <w:rPr>
          <w:noProof/>
          <w:lang w:val="pt-BR"/>
        </w:rPr>
        <w:instrText xml:space="preserve"> PAGEREF _Toc444776040 \h </w:instrText>
      </w:r>
      <w:r w:rsidRPr="00B9658C">
        <w:rPr>
          <w:noProof/>
        </w:rPr>
      </w:r>
      <w:r w:rsidRPr="00B9658C">
        <w:rPr>
          <w:noProof/>
        </w:rPr>
        <w:fldChar w:fldCharType="separate"/>
      </w:r>
      <w:r w:rsidRPr="00B9658C">
        <w:rPr>
          <w:noProof/>
          <w:lang w:val="pt-BR"/>
        </w:rPr>
        <w:t>3</w:t>
      </w:r>
      <w:r w:rsidRPr="00B9658C">
        <w:rPr>
          <w:noProof/>
        </w:rPr>
        <w:fldChar w:fldCharType="end"/>
      </w:r>
    </w:p>
    <w:p w14:paraId="5B04D5B2" w14:textId="5D1C59C6" w:rsidR="002D668F" w:rsidRPr="00B9658C" w:rsidRDefault="002D668F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2.</w:t>
      </w:r>
      <w:r w:rsidR="00F25105" w:rsidRPr="00B9658C">
        <w:rPr>
          <w:noProof/>
          <w:lang w:val="pt-BR"/>
        </w:rPr>
        <w:t>1</w:t>
      </w:r>
      <w:r w:rsidR="00962DBD" w:rsidRPr="00B9658C">
        <w:rPr>
          <w:noProof/>
          <w:lang w:val="pt-BR"/>
        </w:rPr>
        <w:t xml:space="preserve">    login</w:t>
      </w:r>
      <w:r w:rsidRPr="00B9658C">
        <w:rPr>
          <w:noProof/>
          <w:lang w:val="pt-BR"/>
        </w:rPr>
        <w:tab/>
      </w:r>
      <w:r w:rsidRPr="00B9658C">
        <w:rPr>
          <w:noProof/>
        </w:rPr>
        <w:fldChar w:fldCharType="begin"/>
      </w:r>
      <w:r w:rsidRPr="00B9658C">
        <w:rPr>
          <w:noProof/>
          <w:lang w:val="pt-BR"/>
        </w:rPr>
        <w:instrText xml:space="preserve"> PAGEREF _Toc444776042 \h </w:instrText>
      </w:r>
      <w:r w:rsidRPr="00B9658C">
        <w:rPr>
          <w:noProof/>
        </w:rPr>
      </w:r>
      <w:r w:rsidRPr="00B9658C">
        <w:rPr>
          <w:noProof/>
        </w:rPr>
        <w:fldChar w:fldCharType="separate"/>
      </w:r>
      <w:r w:rsidRPr="00B9658C">
        <w:rPr>
          <w:noProof/>
          <w:lang w:val="pt-BR"/>
        </w:rPr>
        <w:t>3</w:t>
      </w:r>
      <w:r w:rsidRPr="00B9658C">
        <w:rPr>
          <w:noProof/>
        </w:rPr>
        <w:fldChar w:fldCharType="end"/>
      </w:r>
    </w:p>
    <w:p w14:paraId="2448A6D3" w14:textId="3C610821" w:rsidR="00962DBD" w:rsidRPr="00B9658C" w:rsidRDefault="00962DBD" w:rsidP="00962DBD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 xml:space="preserve">2.2    </w:t>
      </w:r>
      <w:r w:rsidR="00F25105" w:rsidRPr="00B9658C">
        <w:rPr>
          <w:noProof/>
          <w:lang w:val="pt-BR"/>
        </w:rPr>
        <w:t>campos vazios</w:t>
      </w:r>
      <w:r w:rsidRPr="00B9658C">
        <w:rPr>
          <w:noProof/>
          <w:lang w:val="pt-BR"/>
        </w:rPr>
        <w:tab/>
      </w:r>
      <w:r w:rsidR="00F25105" w:rsidRPr="00B9658C">
        <w:rPr>
          <w:noProof/>
        </w:rPr>
        <w:t>4</w:t>
      </w:r>
    </w:p>
    <w:p w14:paraId="10147184" w14:textId="2B8FE438" w:rsidR="00F25105" w:rsidRPr="00B9658C" w:rsidRDefault="00F25105" w:rsidP="00F25105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2.</w:t>
      </w:r>
      <w:r w:rsidRPr="00B9658C">
        <w:rPr>
          <w:noProof/>
          <w:lang w:val="pt-BR"/>
        </w:rPr>
        <w:t>3</w:t>
      </w:r>
      <w:r w:rsidRPr="00B9658C">
        <w:rPr>
          <w:noProof/>
          <w:lang w:val="pt-BR"/>
        </w:rPr>
        <w:t xml:space="preserve">   </w:t>
      </w:r>
      <w:r w:rsidRPr="00B9658C">
        <w:rPr>
          <w:noProof/>
          <w:lang w:val="pt-BR"/>
        </w:rPr>
        <w:t xml:space="preserve"> data ocupada</w:t>
      </w:r>
      <w:r w:rsidRPr="00B9658C">
        <w:rPr>
          <w:noProof/>
          <w:lang w:val="pt-BR"/>
        </w:rPr>
        <w:tab/>
      </w:r>
      <w:r w:rsidRPr="00B9658C">
        <w:rPr>
          <w:noProof/>
        </w:rPr>
        <w:t>5</w:t>
      </w:r>
    </w:p>
    <w:p w14:paraId="2484044A" w14:textId="092BD603" w:rsidR="00F25105" w:rsidRPr="00B9658C" w:rsidRDefault="00F25105" w:rsidP="00F25105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2</w:t>
      </w:r>
      <w:r w:rsidRPr="00B9658C">
        <w:rPr>
          <w:noProof/>
          <w:lang w:val="pt-BR"/>
        </w:rPr>
        <w:t>.4</w:t>
      </w:r>
      <w:r w:rsidRPr="00B9658C">
        <w:rPr>
          <w:noProof/>
          <w:lang w:val="pt-BR"/>
        </w:rPr>
        <w:t xml:space="preserve">   </w:t>
      </w:r>
      <w:r w:rsidRPr="00B9658C">
        <w:rPr>
          <w:noProof/>
          <w:lang w:val="pt-BR"/>
        </w:rPr>
        <w:t xml:space="preserve"> data passada</w:t>
      </w:r>
      <w:r w:rsidRPr="00B9658C">
        <w:rPr>
          <w:noProof/>
          <w:lang w:val="pt-BR"/>
        </w:rPr>
        <w:tab/>
      </w:r>
      <w:r w:rsidRPr="00B9658C">
        <w:rPr>
          <w:noProof/>
        </w:rPr>
        <w:t>6</w:t>
      </w:r>
    </w:p>
    <w:p w14:paraId="1DCB16C8" w14:textId="7784BDE1" w:rsidR="00F25105" w:rsidRPr="00B9658C" w:rsidRDefault="00F25105" w:rsidP="00F25105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2.</w:t>
      </w:r>
      <w:r w:rsidRPr="00B9658C">
        <w:rPr>
          <w:noProof/>
          <w:lang w:val="pt-BR"/>
        </w:rPr>
        <w:t>5</w:t>
      </w:r>
      <w:r w:rsidRPr="00B9658C">
        <w:rPr>
          <w:noProof/>
          <w:lang w:val="pt-BR"/>
        </w:rPr>
        <w:t xml:space="preserve">    </w:t>
      </w:r>
      <w:r w:rsidRPr="00B9658C">
        <w:rPr>
          <w:noProof/>
          <w:lang w:val="pt-BR"/>
        </w:rPr>
        <w:t>curso já cadastrado</w:t>
      </w:r>
      <w:r w:rsidRPr="00B9658C">
        <w:rPr>
          <w:noProof/>
          <w:lang w:val="pt-BR"/>
        </w:rPr>
        <w:tab/>
      </w:r>
      <w:r w:rsidRPr="00B9658C">
        <w:rPr>
          <w:noProof/>
        </w:rPr>
        <w:t>7</w:t>
      </w:r>
    </w:p>
    <w:p w14:paraId="45316292" w14:textId="3287B103" w:rsidR="00F25105" w:rsidRPr="00B9658C" w:rsidRDefault="00F25105" w:rsidP="00F25105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2.</w:t>
      </w:r>
      <w:r w:rsidRPr="00B9658C">
        <w:rPr>
          <w:noProof/>
          <w:lang w:val="pt-BR"/>
        </w:rPr>
        <w:t>6</w:t>
      </w:r>
      <w:r w:rsidRPr="00B9658C">
        <w:rPr>
          <w:noProof/>
          <w:lang w:val="pt-BR"/>
        </w:rPr>
        <w:t xml:space="preserve">    </w:t>
      </w:r>
      <w:r w:rsidRPr="00B9658C">
        <w:rPr>
          <w:noProof/>
          <w:lang w:val="pt-BR"/>
        </w:rPr>
        <w:t>curso finalizado</w:t>
      </w:r>
      <w:r w:rsidRPr="00B9658C">
        <w:rPr>
          <w:noProof/>
          <w:lang w:val="pt-BR"/>
        </w:rPr>
        <w:tab/>
      </w:r>
      <w:r w:rsidRPr="00B9658C">
        <w:rPr>
          <w:noProof/>
        </w:rPr>
        <w:t>8</w:t>
      </w:r>
    </w:p>
    <w:p w14:paraId="50EBB7FD" w14:textId="7A811623" w:rsidR="00F25105" w:rsidRPr="00B9658C" w:rsidRDefault="00F25105" w:rsidP="00F25105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2.</w:t>
      </w:r>
      <w:r w:rsidRPr="00B9658C">
        <w:rPr>
          <w:noProof/>
          <w:lang w:val="pt-BR"/>
        </w:rPr>
        <w:t>7</w:t>
      </w:r>
      <w:r w:rsidRPr="00B9658C">
        <w:rPr>
          <w:noProof/>
          <w:lang w:val="pt-BR"/>
        </w:rPr>
        <w:t xml:space="preserve">  </w:t>
      </w:r>
      <w:r w:rsidRPr="00B9658C">
        <w:rPr>
          <w:noProof/>
          <w:lang w:val="pt-BR"/>
        </w:rPr>
        <w:t xml:space="preserve"> </w:t>
      </w:r>
      <w:r w:rsidRPr="00B9658C">
        <w:rPr>
          <w:noProof/>
          <w:lang w:val="pt-BR"/>
        </w:rPr>
        <w:t xml:space="preserve"> </w:t>
      </w:r>
      <w:r w:rsidRPr="00B9658C">
        <w:rPr>
          <w:noProof/>
          <w:lang w:val="pt-BR"/>
        </w:rPr>
        <w:t>registro bem sucedido</w:t>
      </w:r>
      <w:r w:rsidRPr="00B9658C">
        <w:rPr>
          <w:noProof/>
          <w:lang w:val="pt-BR"/>
        </w:rPr>
        <w:tab/>
      </w:r>
      <w:r w:rsidRPr="00B9658C">
        <w:rPr>
          <w:noProof/>
        </w:rPr>
        <w:t>9</w:t>
      </w:r>
    </w:p>
    <w:p w14:paraId="3A27FEBD" w14:textId="4AD6E003" w:rsidR="008E369E" w:rsidRPr="00B9658C" w:rsidRDefault="008E369E" w:rsidP="008E369E">
      <w:pPr>
        <w:pStyle w:val="Sumrio1"/>
        <w:tabs>
          <w:tab w:val="left" w:pos="432"/>
        </w:tabs>
        <w:rPr>
          <w:noProof/>
        </w:rPr>
      </w:pPr>
      <w:r w:rsidRPr="00B9658C">
        <w:rPr>
          <w:noProof/>
          <w:lang w:val="pt-BR"/>
        </w:rPr>
        <w:t>3.</w:t>
      </w:r>
      <w:r w:rsidRPr="00B9658C"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B9658C">
        <w:rPr>
          <w:noProof/>
          <w:lang w:val="pt-BR"/>
        </w:rPr>
        <w:t>Evidências dos Cenários de Teste</w:t>
      </w:r>
      <w:r w:rsidRPr="00B9658C">
        <w:rPr>
          <w:noProof/>
          <w:lang w:val="pt-BR"/>
        </w:rPr>
        <w:t>-funcionalidades</w:t>
      </w:r>
      <w:r w:rsidRPr="00B9658C">
        <w:rPr>
          <w:noProof/>
          <w:lang w:val="pt-BR"/>
        </w:rPr>
        <w:tab/>
      </w:r>
      <w:r w:rsidR="00D35E19" w:rsidRPr="00B9658C">
        <w:rPr>
          <w:noProof/>
        </w:rPr>
        <w:t>10</w:t>
      </w:r>
    </w:p>
    <w:p w14:paraId="70993EA7" w14:textId="3E2A3AA7" w:rsidR="00D35E19" w:rsidRPr="00B9658C" w:rsidRDefault="00B9658C" w:rsidP="00D35E19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3</w:t>
      </w:r>
      <w:r w:rsidR="00D35E19" w:rsidRPr="00B9658C">
        <w:rPr>
          <w:noProof/>
          <w:lang w:val="pt-BR"/>
        </w:rPr>
        <w:t>.1    login</w:t>
      </w:r>
      <w:r w:rsidR="00D35E19" w:rsidRPr="00B9658C">
        <w:rPr>
          <w:noProof/>
          <w:lang w:val="pt-BR"/>
        </w:rPr>
        <w:tab/>
      </w:r>
      <w:r w:rsidRPr="00B9658C">
        <w:rPr>
          <w:noProof/>
        </w:rPr>
        <w:t>10</w:t>
      </w:r>
    </w:p>
    <w:p w14:paraId="42058634" w14:textId="2B187903" w:rsidR="00D35E19" w:rsidRPr="00B9658C" w:rsidRDefault="00B9658C" w:rsidP="00D35E19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3</w:t>
      </w:r>
      <w:r w:rsidR="00D35E19" w:rsidRPr="00B9658C">
        <w:rPr>
          <w:noProof/>
          <w:lang w:val="pt-BR"/>
        </w:rPr>
        <w:t xml:space="preserve">.2    </w:t>
      </w:r>
      <w:r w:rsidRPr="00B9658C">
        <w:rPr>
          <w:noProof/>
          <w:lang w:val="pt-BR"/>
        </w:rPr>
        <w:t>cursos</w:t>
      </w:r>
      <w:r w:rsidR="00D35E19" w:rsidRPr="00B9658C">
        <w:rPr>
          <w:noProof/>
          <w:lang w:val="pt-BR"/>
        </w:rPr>
        <w:tab/>
      </w:r>
      <w:r w:rsidRPr="00B9658C">
        <w:rPr>
          <w:noProof/>
        </w:rPr>
        <w:t>11</w:t>
      </w:r>
    </w:p>
    <w:p w14:paraId="68FA4457" w14:textId="63665A5F" w:rsidR="00D35E19" w:rsidRPr="00B9658C" w:rsidRDefault="00B9658C" w:rsidP="00D35E19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3</w:t>
      </w:r>
      <w:r w:rsidR="00D35E19" w:rsidRPr="00B9658C">
        <w:rPr>
          <w:noProof/>
          <w:lang w:val="pt-BR"/>
        </w:rPr>
        <w:t xml:space="preserve">.3    </w:t>
      </w:r>
      <w:r w:rsidRPr="00B9658C">
        <w:rPr>
          <w:noProof/>
          <w:lang w:val="pt-BR"/>
        </w:rPr>
        <w:t>editar</w:t>
      </w:r>
      <w:r w:rsidR="00D35E19" w:rsidRPr="00B9658C">
        <w:rPr>
          <w:noProof/>
          <w:lang w:val="pt-BR"/>
        </w:rPr>
        <w:tab/>
      </w:r>
      <w:r w:rsidRPr="00B9658C">
        <w:rPr>
          <w:noProof/>
        </w:rPr>
        <w:t>12</w:t>
      </w:r>
    </w:p>
    <w:p w14:paraId="641CBA6F" w14:textId="44C30E54" w:rsidR="00D35E19" w:rsidRPr="00B9658C" w:rsidRDefault="00B9658C" w:rsidP="00D35E19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3</w:t>
      </w:r>
      <w:r w:rsidR="00D35E19" w:rsidRPr="00B9658C">
        <w:rPr>
          <w:noProof/>
          <w:lang w:val="pt-BR"/>
        </w:rPr>
        <w:t xml:space="preserve">.4    </w:t>
      </w:r>
      <w:r w:rsidRPr="00B9658C">
        <w:rPr>
          <w:noProof/>
          <w:lang w:val="pt-BR"/>
        </w:rPr>
        <w:t>excluir</w:t>
      </w:r>
      <w:r w:rsidR="00D35E19" w:rsidRPr="00B9658C">
        <w:rPr>
          <w:noProof/>
          <w:lang w:val="pt-BR"/>
        </w:rPr>
        <w:tab/>
      </w:r>
      <w:r w:rsidRPr="00B9658C">
        <w:rPr>
          <w:noProof/>
        </w:rPr>
        <w:t>13</w:t>
      </w:r>
    </w:p>
    <w:p w14:paraId="3D2925B1" w14:textId="2174903C" w:rsidR="00D35E19" w:rsidRPr="00B9658C" w:rsidRDefault="00B9658C" w:rsidP="00D35E19">
      <w:pPr>
        <w:pStyle w:val="Sumrio2"/>
        <w:tabs>
          <w:tab w:val="left" w:pos="993"/>
        </w:tabs>
        <w:rPr>
          <w:noProof/>
        </w:rPr>
      </w:pPr>
      <w:r w:rsidRPr="00B9658C">
        <w:rPr>
          <w:noProof/>
          <w:lang w:val="pt-BR"/>
        </w:rPr>
        <w:t>3</w:t>
      </w:r>
      <w:r w:rsidR="00D35E19" w:rsidRPr="00B9658C">
        <w:rPr>
          <w:noProof/>
          <w:lang w:val="pt-BR"/>
        </w:rPr>
        <w:t xml:space="preserve">.5    </w:t>
      </w:r>
      <w:r w:rsidRPr="00B9658C">
        <w:rPr>
          <w:noProof/>
          <w:lang w:val="pt-BR"/>
        </w:rPr>
        <w:t>log(requer mehorias)</w:t>
      </w:r>
      <w:r w:rsidR="00D35E19" w:rsidRPr="00B9658C">
        <w:rPr>
          <w:noProof/>
          <w:lang w:val="pt-BR"/>
        </w:rPr>
        <w:tab/>
      </w:r>
      <w:r w:rsidRPr="00B9658C">
        <w:rPr>
          <w:noProof/>
        </w:rPr>
        <w:t>14</w:t>
      </w:r>
    </w:p>
    <w:p w14:paraId="35C2B97F" w14:textId="77777777" w:rsidR="00696C27" w:rsidRPr="0080118E" w:rsidRDefault="00725DA3" w:rsidP="00057FD0">
      <w:pPr>
        <w:pStyle w:val="Corpodetexto"/>
      </w:pPr>
      <w:r w:rsidRPr="00B9658C">
        <w:fldChar w:fldCharType="end"/>
      </w:r>
      <w:r w:rsidR="00EE232B" w:rsidRPr="0080118E">
        <w:br w:type="page"/>
      </w:r>
      <w:bookmarkStart w:id="0" w:name="_Toc436203381"/>
    </w:p>
    <w:p w14:paraId="0A52FABB" w14:textId="77777777" w:rsidR="002214E5" w:rsidRPr="0078717D" w:rsidRDefault="00E26903" w:rsidP="008B6F93">
      <w:pPr>
        <w:pStyle w:val="Ttulo1"/>
        <w:rPr>
          <w:rFonts w:cs="Arial"/>
          <w:sz w:val="24"/>
          <w:szCs w:val="24"/>
        </w:rPr>
      </w:pPr>
      <w:bookmarkStart w:id="1" w:name="_Toc444776039"/>
      <w:bookmarkStart w:id="2" w:name="_Toc436203377"/>
      <w:bookmarkStart w:id="3" w:name="_Toc452813577"/>
      <w:bookmarkEnd w:id="0"/>
      <w:r w:rsidRPr="0078717D">
        <w:rPr>
          <w:rFonts w:cs="Arial"/>
          <w:sz w:val="24"/>
          <w:szCs w:val="24"/>
        </w:rPr>
        <w:t>Objetivo</w:t>
      </w:r>
      <w:bookmarkEnd w:id="1"/>
    </w:p>
    <w:p w14:paraId="2C699740" w14:textId="5FEDE85C" w:rsidR="002A0F23" w:rsidRDefault="00F0060C" w:rsidP="009E79B8">
      <w:pPr>
        <w:pStyle w:val="Corpodetexto"/>
      </w:pPr>
      <w:r>
        <w:t>Verificar os resultados obtidos ao inserir entradas inaceitáveis no formulário de cadastro de cursos bem como testar as funcionalidades oferecidas pela aplicação.</w:t>
      </w:r>
    </w:p>
    <w:p w14:paraId="69DC3861" w14:textId="77777777" w:rsidR="00CD75DC" w:rsidRPr="0080118E" w:rsidRDefault="00CD75DC" w:rsidP="00CD75DC">
      <w:pPr>
        <w:pStyle w:val="Corpodetexto"/>
        <w:spacing w:before="60" w:after="60" w:line="60" w:lineRule="atLeast"/>
        <w:ind w:left="0"/>
      </w:pPr>
    </w:p>
    <w:p w14:paraId="406BE20A" w14:textId="4BE0F250" w:rsidR="004B3B71" w:rsidRDefault="00C363A3" w:rsidP="004B3B71">
      <w:pPr>
        <w:pStyle w:val="Ttulo1"/>
        <w:rPr>
          <w:sz w:val="24"/>
          <w:szCs w:val="24"/>
        </w:rPr>
      </w:pPr>
      <w:bookmarkStart w:id="4" w:name="_Toc444776040"/>
      <w:bookmarkStart w:id="5" w:name="_Toc184626838"/>
      <w:bookmarkStart w:id="6" w:name="_Toc94949656"/>
      <w:bookmarkStart w:id="7" w:name="_Toc95045094"/>
      <w:bookmarkStart w:id="8" w:name="_Toc199737571"/>
      <w:r>
        <w:rPr>
          <w:sz w:val="24"/>
          <w:szCs w:val="24"/>
        </w:rPr>
        <w:t>Evidências dos Cenários de Teste</w:t>
      </w:r>
      <w:bookmarkEnd w:id="4"/>
      <w:r w:rsidR="00D35E19">
        <w:rPr>
          <w:sz w:val="24"/>
          <w:szCs w:val="24"/>
        </w:rPr>
        <w:t xml:space="preserve"> – Validação das Entradas</w:t>
      </w:r>
    </w:p>
    <w:p w14:paraId="05CB7CB1" w14:textId="434FFBE7" w:rsidR="00C363A3" w:rsidRPr="00C363A3" w:rsidRDefault="00F0060C" w:rsidP="00C363A3">
      <w:pPr>
        <w:pStyle w:val="Ttulo2"/>
        <w:rPr>
          <w:sz w:val="22"/>
          <w:szCs w:val="22"/>
        </w:rPr>
      </w:pPr>
      <w:r>
        <w:rPr>
          <w:sz w:val="22"/>
          <w:szCs w:val="22"/>
        </w:rPr>
        <w:t>Validação das entradas</w:t>
      </w:r>
      <w:r w:rsidR="00962DBD">
        <w:rPr>
          <w:sz w:val="22"/>
          <w:szCs w:val="22"/>
        </w:rPr>
        <w:t>- Login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F0060C" w:rsidRPr="00F1156B" w14:paraId="53C28DE7" w14:textId="77777777" w:rsidTr="000C333E">
        <w:trPr>
          <w:cantSplit/>
          <w:jc w:val="center"/>
        </w:trPr>
        <w:tc>
          <w:tcPr>
            <w:tcW w:w="992" w:type="dxa"/>
          </w:tcPr>
          <w:p w14:paraId="6A7B4AB8" w14:textId="77777777" w:rsidR="00F0060C" w:rsidRPr="0081241E" w:rsidRDefault="00F0060C" w:rsidP="00BA61AA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0932F0C5" w14:textId="77777777" w:rsidR="00F0060C" w:rsidRPr="00817A82" w:rsidRDefault="00F0060C" w:rsidP="00BA61AA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16EE6C6F" w14:textId="31F26AA1" w:rsidR="00F0060C" w:rsidRPr="00817A82" w:rsidRDefault="00F0060C" w:rsidP="00F0060C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F0060C" w:rsidRPr="00CC7D98" w14:paraId="1758F210" w14:textId="77777777" w:rsidTr="00CE13CD">
        <w:trPr>
          <w:cantSplit/>
          <w:jc w:val="center"/>
        </w:trPr>
        <w:tc>
          <w:tcPr>
            <w:tcW w:w="992" w:type="dxa"/>
          </w:tcPr>
          <w:p w14:paraId="69CABDDE" w14:textId="060C8D9C" w:rsidR="00F0060C" w:rsidRPr="0081241E" w:rsidRDefault="00F0060C" w:rsidP="00BA61AA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233ED992" w14:textId="1BBD46E8" w:rsidR="00F0060C" w:rsidRDefault="00BA61AA" w:rsidP="00BA61AA">
            <w:pPr>
              <w:pStyle w:val="TextoTabela"/>
              <w:jc w:val="center"/>
            </w:pPr>
            <w:r>
              <w:t>Logar no sistema</w:t>
            </w:r>
          </w:p>
        </w:tc>
        <w:tc>
          <w:tcPr>
            <w:tcW w:w="4288" w:type="dxa"/>
          </w:tcPr>
          <w:p w14:paraId="21E2DD85" w14:textId="14065D1F" w:rsidR="00F0060C" w:rsidRDefault="00F0060C" w:rsidP="00F0060C">
            <w:pPr>
              <w:pStyle w:val="TextoTabela"/>
              <w:jc w:val="center"/>
            </w:pPr>
            <w:r>
              <w:t>Exibir mensagem de erro ao inserir</w:t>
            </w:r>
            <w:r w:rsidR="00BA61AA">
              <w:t xml:space="preserve"> usuário ou senha inválido</w:t>
            </w:r>
          </w:p>
        </w:tc>
      </w:tr>
      <w:tr w:rsidR="00C363A3" w:rsidRPr="00CC7D98" w14:paraId="3D1FE4A8" w14:textId="77777777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4A4B12DF" w14:textId="6B87A778" w:rsidR="00C363A3" w:rsidRDefault="0058666F" w:rsidP="00BA61AA">
            <w:pPr>
              <w:pStyle w:val="TextoTabela"/>
              <w:jc w:val="center"/>
            </w:pPr>
            <w:r w:rsidRPr="00D157A5">
              <w:rPr>
                <w:noProof/>
              </w:rPr>
              <w:pict w14:anchorId="6EF29694">
                <v:shape id="Imagem 1" o:spid="_x0000_i1036" type="#_x0000_t75" style="width:473pt;height:252pt;visibility:visible;mso-wrap-style:square">
                  <v:imagedata r:id="rId8" o:title=""/>
                </v:shape>
              </w:pict>
            </w:r>
          </w:p>
        </w:tc>
      </w:tr>
      <w:bookmarkEnd w:id="2"/>
      <w:bookmarkEnd w:id="3"/>
      <w:bookmarkEnd w:id="5"/>
      <w:bookmarkEnd w:id="6"/>
      <w:bookmarkEnd w:id="7"/>
      <w:bookmarkEnd w:id="8"/>
    </w:tbl>
    <w:p w14:paraId="0B93CD3D" w14:textId="505B8987" w:rsidR="00CD75DC" w:rsidRDefault="00CD75DC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62B7D130" w14:textId="40E113C7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15C07E01" w14:textId="14AEB57F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D758768" w14:textId="70D85215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35D1DD66" w14:textId="4F276FF0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36FE3AE1" w14:textId="5225AAC5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A152A07" w14:textId="68F9F594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584F20F5" w14:textId="6EB029F2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7462C09" w14:textId="77777777" w:rsidR="0058666F" w:rsidRDefault="0058666F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EB721ED" w14:textId="3021BAFE" w:rsidR="00962DBD" w:rsidRPr="00C363A3" w:rsidRDefault="00962DBD" w:rsidP="00962DBD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>
        <w:rPr>
          <w:sz w:val="22"/>
          <w:szCs w:val="22"/>
        </w:rPr>
        <w:t>Campos vazios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58666F" w:rsidRPr="00817A82" w14:paraId="15419F6C" w14:textId="77777777" w:rsidTr="00261A2F">
        <w:trPr>
          <w:cantSplit/>
          <w:jc w:val="center"/>
        </w:trPr>
        <w:tc>
          <w:tcPr>
            <w:tcW w:w="992" w:type="dxa"/>
          </w:tcPr>
          <w:p w14:paraId="69DD19D0" w14:textId="77777777" w:rsidR="0058666F" w:rsidRPr="0081241E" w:rsidRDefault="0058666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62344050" w14:textId="77777777" w:rsidR="0058666F" w:rsidRPr="00817A82" w:rsidRDefault="0058666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099431A8" w14:textId="77777777" w:rsidR="0058666F" w:rsidRPr="00817A82" w:rsidRDefault="0058666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8666F" w14:paraId="2AE41A76" w14:textId="77777777" w:rsidTr="00261A2F">
        <w:trPr>
          <w:cantSplit/>
          <w:jc w:val="center"/>
        </w:trPr>
        <w:tc>
          <w:tcPr>
            <w:tcW w:w="992" w:type="dxa"/>
          </w:tcPr>
          <w:p w14:paraId="118DBE37" w14:textId="77777777" w:rsidR="0058666F" w:rsidRPr="0081241E" w:rsidRDefault="0058666F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05C6FE81" w14:textId="32C836F6" w:rsidR="0058666F" w:rsidRDefault="0058666F" w:rsidP="00261A2F">
            <w:pPr>
              <w:pStyle w:val="TextoTabela"/>
              <w:jc w:val="center"/>
            </w:pPr>
            <w:r>
              <w:t>Impedir cadastro caso algum campo obrigatório estiver vazio</w:t>
            </w:r>
          </w:p>
        </w:tc>
        <w:tc>
          <w:tcPr>
            <w:tcW w:w="4288" w:type="dxa"/>
          </w:tcPr>
          <w:p w14:paraId="3E1E4905" w14:textId="5702BE73" w:rsidR="0058666F" w:rsidRDefault="0058666F" w:rsidP="00261A2F">
            <w:pPr>
              <w:pStyle w:val="TextoTabela"/>
              <w:jc w:val="center"/>
            </w:pPr>
            <w:r>
              <w:t>Botão de cadastrar bloqueado e campos obrigatórios destacados</w:t>
            </w:r>
          </w:p>
        </w:tc>
      </w:tr>
      <w:tr w:rsidR="0058666F" w14:paraId="75837CE6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0BD7EBF3" w14:textId="33639D4C" w:rsidR="0058666F" w:rsidRDefault="00E26065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245D8929">
                <v:shape id="_x0000_i1041" type="#_x0000_t75" style="width:473pt;height:252pt;visibility:visible;mso-wrap-style:square">
                  <v:imagedata r:id="rId9" o:title=""/>
                </v:shape>
              </w:pict>
            </w:r>
          </w:p>
        </w:tc>
      </w:tr>
    </w:tbl>
    <w:p w14:paraId="73F0762E" w14:textId="53D4C59B" w:rsidR="00CD75DC" w:rsidRDefault="00CD75DC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4ADB46F" w14:textId="36EFDA18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A8EA768" w14:textId="3DB90EB5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F760BFE" w14:textId="6EB71219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03E289F" w14:textId="6BA8FFA6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D6483BC" w14:textId="241E91E6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3CFECC9" w14:textId="1ABBB8C2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EABA6DF" w14:textId="0A2D7BED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DF7EE72" w14:textId="7B83397E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4418BCF" w14:textId="119D79EA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615AC745" w14:textId="729B83EC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5320D71D" w14:textId="2DE96068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6D244CB2" w14:textId="249F3D7B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C06520E" w14:textId="6986A9AB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6E27E301" w14:textId="0B3C8E0F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D22901F" w14:textId="21FFB15B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6943BD75" w14:textId="66C823B1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70E369D" w14:textId="6751DB6E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A5C0638" w14:textId="77777777" w:rsidR="0027627A" w:rsidRDefault="0027627A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D78EB7C" w14:textId="5600CE6E" w:rsidR="00962DBD" w:rsidRPr="00C363A3" w:rsidRDefault="00962DBD" w:rsidP="00962DBD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>
        <w:rPr>
          <w:sz w:val="22"/>
          <w:szCs w:val="22"/>
        </w:rPr>
        <w:t>Data ocupada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27627A" w:rsidRPr="00817A82" w14:paraId="7136792C" w14:textId="77777777" w:rsidTr="00261A2F">
        <w:trPr>
          <w:cantSplit/>
          <w:jc w:val="center"/>
        </w:trPr>
        <w:tc>
          <w:tcPr>
            <w:tcW w:w="992" w:type="dxa"/>
          </w:tcPr>
          <w:p w14:paraId="52B9A283" w14:textId="77777777" w:rsidR="0027627A" w:rsidRPr="0081241E" w:rsidRDefault="0027627A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369C4DF0" w14:textId="77777777" w:rsidR="0027627A" w:rsidRPr="00817A82" w:rsidRDefault="0027627A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2566BB91" w14:textId="77777777" w:rsidR="0027627A" w:rsidRPr="00817A82" w:rsidRDefault="0027627A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7627A" w14:paraId="7C8BB08A" w14:textId="77777777" w:rsidTr="00261A2F">
        <w:trPr>
          <w:cantSplit/>
          <w:jc w:val="center"/>
        </w:trPr>
        <w:tc>
          <w:tcPr>
            <w:tcW w:w="992" w:type="dxa"/>
          </w:tcPr>
          <w:p w14:paraId="51D38279" w14:textId="77777777" w:rsidR="0027627A" w:rsidRPr="0081241E" w:rsidRDefault="0027627A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3A412E9B" w14:textId="15EB0541" w:rsidR="0027627A" w:rsidRDefault="0027627A" w:rsidP="00261A2F">
            <w:pPr>
              <w:pStyle w:val="TextoTabela"/>
              <w:jc w:val="center"/>
            </w:pPr>
            <w:r>
              <w:t>Impedir cadastro de curso em uma data onde ja exista um curso marcado</w:t>
            </w:r>
          </w:p>
        </w:tc>
        <w:tc>
          <w:tcPr>
            <w:tcW w:w="4288" w:type="dxa"/>
          </w:tcPr>
          <w:p w14:paraId="71A5B132" w14:textId="641FDABC" w:rsidR="0027627A" w:rsidRDefault="0027627A" w:rsidP="00261A2F">
            <w:pPr>
              <w:pStyle w:val="TextoTabela"/>
              <w:jc w:val="center"/>
            </w:pPr>
            <w:r>
              <w:t>Mensagem de erro alertando o usuário de que a data ja esta ocupada</w:t>
            </w:r>
          </w:p>
        </w:tc>
      </w:tr>
      <w:tr w:rsidR="0027627A" w14:paraId="2F686AC5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16009532" w14:textId="0E02BC04" w:rsidR="0027627A" w:rsidRDefault="0027627A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3FBB42E9">
                <v:shape id="_x0000_i1044" type="#_x0000_t75" style="width:473pt;height:252pt;visibility:visible;mso-wrap-style:square">
                  <v:imagedata r:id="rId10" o:title=""/>
                </v:shape>
              </w:pict>
            </w:r>
          </w:p>
        </w:tc>
      </w:tr>
    </w:tbl>
    <w:p w14:paraId="06F2DD49" w14:textId="0D745F1F" w:rsidR="00CD75DC" w:rsidRDefault="00CD75DC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471E15B" w14:textId="5FDF49A2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1418A312" w14:textId="1034AD81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FF0D7AC" w14:textId="658EC8F5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31C0594A" w14:textId="3B2E3025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5F9C11F" w14:textId="0972BF9F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122DE5E5" w14:textId="05D93F56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A5F821B" w14:textId="3D0F4B08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EBE4A40" w14:textId="353332A5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082AC307" w14:textId="6B88AA46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4F92B40" w14:textId="15FD1EC7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A927AC2" w14:textId="507C1C5F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45955AF" w14:textId="3238E701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4C02CF54" w14:textId="22D8ABAC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6D3EBD5F" w14:textId="1AF3E830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1A1F4AE3" w14:textId="3D88AAF3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3F1306DE" w14:textId="57FB3D47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5C6AA355" w14:textId="0208EC38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2B5AC8E2" w14:textId="77777777" w:rsidR="00283E55" w:rsidRDefault="00283E55" w:rsidP="00CD75DC">
      <w:pPr>
        <w:pStyle w:val="Corpodetexto"/>
        <w:spacing w:before="60" w:after="60" w:line="60" w:lineRule="atLeast"/>
        <w:ind w:left="0"/>
        <w:rPr>
          <w:sz w:val="24"/>
          <w:szCs w:val="24"/>
        </w:rPr>
      </w:pPr>
    </w:p>
    <w:p w14:paraId="77FC2CB2" w14:textId="3580A148" w:rsidR="00962DBD" w:rsidRPr="00C363A3" w:rsidRDefault="00962DBD" w:rsidP="00962DBD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>
        <w:rPr>
          <w:sz w:val="22"/>
          <w:szCs w:val="22"/>
        </w:rPr>
        <w:t>Data passada</w:t>
      </w:r>
    </w:p>
    <w:p w14:paraId="3DB908DD" w14:textId="77777777" w:rsidR="00CD75DC" w:rsidRPr="00817A82" w:rsidRDefault="00CD75DC" w:rsidP="00CD75DC">
      <w:pPr>
        <w:rPr>
          <w:lang w:val="pt-BR"/>
        </w:rPr>
      </w:pP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283E55" w:rsidRPr="00817A82" w14:paraId="06261B2C" w14:textId="77777777" w:rsidTr="00261A2F">
        <w:trPr>
          <w:cantSplit/>
          <w:jc w:val="center"/>
        </w:trPr>
        <w:tc>
          <w:tcPr>
            <w:tcW w:w="992" w:type="dxa"/>
          </w:tcPr>
          <w:p w14:paraId="2619B0BA" w14:textId="77777777" w:rsidR="00283E55" w:rsidRPr="0081241E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429D9E8B" w14:textId="77777777" w:rsidR="00283E55" w:rsidRPr="00817A82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33D82592" w14:textId="77777777" w:rsidR="00283E55" w:rsidRPr="00817A82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83E55" w14:paraId="3FAFCCD8" w14:textId="77777777" w:rsidTr="00261A2F">
        <w:trPr>
          <w:cantSplit/>
          <w:jc w:val="center"/>
        </w:trPr>
        <w:tc>
          <w:tcPr>
            <w:tcW w:w="992" w:type="dxa"/>
          </w:tcPr>
          <w:p w14:paraId="7EED253F" w14:textId="77777777" w:rsidR="00283E55" w:rsidRPr="0081241E" w:rsidRDefault="00283E55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6ABADFEA" w14:textId="15608125" w:rsidR="00283E55" w:rsidRDefault="00283E55" w:rsidP="00261A2F">
            <w:pPr>
              <w:pStyle w:val="TextoTabela"/>
              <w:jc w:val="center"/>
            </w:pPr>
            <w:r>
              <w:t xml:space="preserve">Impedir cadastro de curso em uma data </w:t>
            </w:r>
            <w:r>
              <w:t>anterior à atual</w:t>
            </w:r>
          </w:p>
        </w:tc>
        <w:tc>
          <w:tcPr>
            <w:tcW w:w="4288" w:type="dxa"/>
          </w:tcPr>
          <w:p w14:paraId="1E2D01EE" w14:textId="7C0EF391" w:rsidR="00283E55" w:rsidRDefault="00283E55" w:rsidP="00261A2F">
            <w:pPr>
              <w:pStyle w:val="TextoTabela"/>
              <w:jc w:val="center"/>
            </w:pPr>
            <w:r>
              <w:t xml:space="preserve">Mensagem de erro alertando o usuário de que a data ja </w:t>
            </w:r>
            <w:r>
              <w:t>passou</w:t>
            </w:r>
          </w:p>
        </w:tc>
      </w:tr>
      <w:tr w:rsidR="00283E55" w14:paraId="309E5F2E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56525BF3" w14:textId="238825BB" w:rsidR="00283E55" w:rsidRDefault="00283E55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5DE7DFF8">
                <v:shape id="_x0000_i1053" type="#_x0000_t75" style="width:473pt;height:252pt;visibility:visible;mso-wrap-style:square">
                  <v:imagedata r:id="rId11" o:title=""/>
                </v:shape>
              </w:pict>
            </w:r>
          </w:p>
        </w:tc>
      </w:tr>
    </w:tbl>
    <w:p w14:paraId="7E95DDB9" w14:textId="652C384C" w:rsidR="00CD75DC" w:rsidRDefault="00CD75DC" w:rsidP="00E20170">
      <w:pPr>
        <w:rPr>
          <w:lang w:val="pt-BR"/>
        </w:rPr>
      </w:pPr>
    </w:p>
    <w:p w14:paraId="6C78ADCC" w14:textId="6CB0646A" w:rsidR="00283E55" w:rsidRDefault="00283E55" w:rsidP="00E20170">
      <w:pPr>
        <w:rPr>
          <w:lang w:val="pt-BR"/>
        </w:rPr>
      </w:pPr>
    </w:p>
    <w:p w14:paraId="460939B5" w14:textId="6AF7B0B0" w:rsidR="00283E55" w:rsidRDefault="00283E55" w:rsidP="00E20170">
      <w:pPr>
        <w:rPr>
          <w:lang w:val="pt-BR"/>
        </w:rPr>
      </w:pPr>
    </w:p>
    <w:p w14:paraId="3B424B45" w14:textId="794E6F4E" w:rsidR="00283E55" w:rsidRDefault="00283E55" w:rsidP="00E20170">
      <w:pPr>
        <w:rPr>
          <w:lang w:val="pt-BR"/>
        </w:rPr>
      </w:pPr>
    </w:p>
    <w:p w14:paraId="5110E9FD" w14:textId="10ED630F" w:rsidR="00283E55" w:rsidRDefault="00283E55" w:rsidP="00E20170">
      <w:pPr>
        <w:rPr>
          <w:lang w:val="pt-BR"/>
        </w:rPr>
      </w:pPr>
    </w:p>
    <w:p w14:paraId="7DFDE93F" w14:textId="10EA1BF0" w:rsidR="00283E55" w:rsidRDefault="00283E55" w:rsidP="00E20170">
      <w:pPr>
        <w:rPr>
          <w:lang w:val="pt-BR"/>
        </w:rPr>
      </w:pPr>
    </w:p>
    <w:p w14:paraId="003E7805" w14:textId="778F0346" w:rsidR="00283E55" w:rsidRDefault="00283E55" w:rsidP="00E20170">
      <w:pPr>
        <w:rPr>
          <w:lang w:val="pt-BR"/>
        </w:rPr>
      </w:pPr>
    </w:p>
    <w:p w14:paraId="447D7BC2" w14:textId="1D0195EC" w:rsidR="00283E55" w:rsidRDefault="00283E55" w:rsidP="00E20170">
      <w:pPr>
        <w:rPr>
          <w:lang w:val="pt-BR"/>
        </w:rPr>
      </w:pPr>
    </w:p>
    <w:p w14:paraId="60E14D68" w14:textId="3E638458" w:rsidR="00283E55" w:rsidRDefault="00283E55" w:rsidP="00E20170">
      <w:pPr>
        <w:rPr>
          <w:lang w:val="pt-BR"/>
        </w:rPr>
      </w:pPr>
    </w:p>
    <w:p w14:paraId="0AD8FD96" w14:textId="41852042" w:rsidR="00283E55" w:rsidRDefault="00283E55" w:rsidP="00E20170">
      <w:pPr>
        <w:rPr>
          <w:lang w:val="pt-BR"/>
        </w:rPr>
      </w:pPr>
    </w:p>
    <w:p w14:paraId="2B3369BB" w14:textId="6E6BF808" w:rsidR="00283E55" w:rsidRDefault="00283E55" w:rsidP="00E20170">
      <w:pPr>
        <w:rPr>
          <w:lang w:val="pt-BR"/>
        </w:rPr>
      </w:pPr>
    </w:p>
    <w:p w14:paraId="3F174796" w14:textId="7B2228EB" w:rsidR="00283E55" w:rsidRDefault="00283E55" w:rsidP="00E20170">
      <w:pPr>
        <w:rPr>
          <w:lang w:val="pt-BR"/>
        </w:rPr>
      </w:pPr>
    </w:p>
    <w:p w14:paraId="6888C0FF" w14:textId="6160D9C4" w:rsidR="00283E55" w:rsidRDefault="00283E55" w:rsidP="00E20170">
      <w:pPr>
        <w:rPr>
          <w:lang w:val="pt-BR"/>
        </w:rPr>
      </w:pPr>
    </w:p>
    <w:p w14:paraId="5B8F19F4" w14:textId="1BE3991C" w:rsidR="00283E55" w:rsidRDefault="00283E55" w:rsidP="00E20170">
      <w:pPr>
        <w:rPr>
          <w:lang w:val="pt-BR"/>
        </w:rPr>
      </w:pPr>
    </w:p>
    <w:p w14:paraId="05757721" w14:textId="0667EA0F" w:rsidR="00283E55" w:rsidRDefault="00283E55" w:rsidP="00E20170">
      <w:pPr>
        <w:rPr>
          <w:lang w:val="pt-BR"/>
        </w:rPr>
      </w:pPr>
    </w:p>
    <w:p w14:paraId="5B8AF659" w14:textId="7D19974F" w:rsidR="00283E55" w:rsidRDefault="00283E55" w:rsidP="00E20170">
      <w:pPr>
        <w:rPr>
          <w:lang w:val="pt-BR"/>
        </w:rPr>
      </w:pPr>
    </w:p>
    <w:p w14:paraId="59CEAFE1" w14:textId="693E2014" w:rsidR="00283E55" w:rsidRDefault="00283E55" w:rsidP="00E20170">
      <w:pPr>
        <w:rPr>
          <w:lang w:val="pt-BR"/>
        </w:rPr>
      </w:pPr>
    </w:p>
    <w:p w14:paraId="0F619B33" w14:textId="2E8BB7A3" w:rsidR="00283E55" w:rsidRDefault="00283E55" w:rsidP="00E20170">
      <w:pPr>
        <w:rPr>
          <w:lang w:val="pt-BR"/>
        </w:rPr>
      </w:pPr>
    </w:p>
    <w:p w14:paraId="4110C653" w14:textId="3B953D63" w:rsidR="00283E55" w:rsidRDefault="00283E55" w:rsidP="00E20170">
      <w:pPr>
        <w:rPr>
          <w:lang w:val="pt-BR"/>
        </w:rPr>
      </w:pPr>
    </w:p>
    <w:p w14:paraId="6760D3A2" w14:textId="08A3D16F" w:rsidR="00283E55" w:rsidRDefault="00283E55" w:rsidP="00E20170">
      <w:pPr>
        <w:rPr>
          <w:lang w:val="pt-BR"/>
        </w:rPr>
      </w:pPr>
    </w:p>
    <w:p w14:paraId="0FA6522A" w14:textId="7AAAC9A1" w:rsidR="00283E55" w:rsidRDefault="00283E55" w:rsidP="00E20170">
      <w:pPr>
        <w:rPr>
          <w:lang w:val="pt-BR"/>
        </w:rPr>
      </w:pPr>
    </w:p>
    <w:p w14:paraId="0506246C" w14:textId="57AFEB52" w:rsidR="00283E55" w:rsidRDefault="00283E55" w:rsidP="00E20170">
      <w:pPr>
        <w:rPr>
          <w:lang w:val="pt-BR"/>
        </w:rPr>
      </w:pPr>
    </w:p>
    <w:p w14:paraId="12E38973" w14:textId="3E1CC064" w:rsidR="00283E55" w:rsidRDefault="00283E55" w:rsidP="00E20170">
      <w:pPr>
        <w:rPr>
          <w:lang w:val="pt-BR"/>
        </w:rPr>
      </w:pPr>
    </w:p>
    <w:p w14:paraId="700D9E55" w14:textId="55801332" w:rsidR="00283E55" w:rsidRDefault="00283E55" w:rsidP="00E20170">
      <w:pPr>
        <w:rPr>
          <w:lang w:val="pt-BR"/>
        </w:rPr>
      </w:pPr>
    </w:p>
    <w:p w14:paraId="2D6D49CB" w14:textId="54B4C869" w:rsidR="00283E55" w:rsidRDefault="00283E55" w:rsidP="00E20170">
      <w:pPr>
        <w:rPr>
          <w:lang w:val="pt-BR"/>
        </w:rPr>
      </w:pPr>
    </w:p>
    <w:p w14:paraId="367951EA" w14:textId="67485BD1" w:rsidR="00283E55" w:rsidRDefault="00283E55" w:rsidP="00E20170">
      <w:pPr>
        <w:rPr>
          <w:lang w:val="pt-BR"/>
        </w:rPr>
      </w:pPr>
    </w:p>
    <w:p w14:paraId="5DF74AA6" w14:textId="72F7A775" w:rsidR="00283E55" w:rsidRDefault="00283E55" w:rsidP="00E20170">
      <w:pPr>
        <w:rPr>
          <w:lang w:val="pt-BR"/>
        </w:rPr>
      </w:pPr>
    </w:p>
    <w:p w14:paraId="21E01596" w14:textId="2CA8EC7E" w:rsidR="00283E55" w:rsidRDefault="00283E55" w:rsidP="00E20170">
      <w:pPr>
        <w:rPr>
          <w:lang w:val="pt-BR"/>
        </w:rPr>
      </w:pPr>
    </w:p>
    <w:p w14:paraId="67855ECF" w14:textId="02931E85" w:rsidR="00283E55" w:rsidRDefault="00283E55" w:rsidP="00E20170">
      <w:pPr>
        <w:rPr>
          <w:lang w:val="pt-BR"/>
        </w:rPr>
      </w:pPr>
    </w:p>
    <w:p w14:paraId="61067655" w14:textId="4FF6868D" w:rsidR="00283E55" w:rsidRDefault="00283E55" w:rsidP="00E20170">
      <w:pPr>
        <w:rPr>
          <w:lang w:val="pt-BR"/>
        </w:rPr>
      </w:pPr>
    </w:p>
    <w:p w14:paraId="3F94C0BD" w14:textId="48B2F39E" w:rsidR="00283E55" w:rsidRDefault="00283E55" w:rsidP="00E20170">
      <w:pPr>
        <w:rPr>
          <w:lang w:val="pt-BR"/>
        </w:rPr>
      </w:pPr>
    </w:p>
    <w:p w14:paraId="22B81635" w14:textId="57A236D7" w:rsidR="00962DBD" w:rsidRPr="00C363A3" w:rsidRDefault="00962DBD" w:rsidP="00962DBD">
      <w:pPr>
        <w:pStyle w:val="Ttulo2"/>
        <w:rPr>
          <w:sz w:val="22"/>
          <w:szCs w:val="22"/>
        </w:rPr>
      </w:pPr>
      <w:r>
        <w:rPr>
          <w:sz w:val="22"/>
          <w:szCs w:val="22"/>
        </w:rPr>
        <w:t xml:space="preserve">Validação das entradas- </w:t>
      </w:r>
      <w:r>
        <w:rPr>
          <w:sz w:val="22"/>
          <w:szCs w:val="22"/>
        </w:rPr>
        <w:t>Curso já cadastrado</w:t>
      </w:r>
    </w:p>
    <w:p w14:paraId="3D3ECF41" w14:textId="77777777" w:rsidR="00283E55" w:rsidRPr="00817A82" w:rsidRDefault="00283E55" w:rsidP="00283E55">
      <w:pPr>
        <w:rPr>
          <w:lang w:val="pt-BR"/>
        </w:rPr>
      </w:pP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283E55" w:rsidRPr="00817A82" w14:paraId="6116C7B7" w14:textId="77777777" w:rsidTr="00261A2F">
        <w:trPr>
          <w:cantSplit/>
          <w:jc w:val="center"/>
        </w:trPr>
        <w:tc>
          <w:tcPr>
            <w:tcW w:w="992" w:type="dxa"/>
          </w:tcPr>
          <w:p w14:paraId="2DA1BB9E" w14:textId="77777777" w:rsidR="00283E55" w:rsidRPr="0081241E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30A76F6C" w14:textId="77777777" w:rsidR="00283E55" w:rsidRPr="00817A82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226A3F9A" w14:textId="77777777" w:rsidR="00283E55" w:rsidRPr="00817A82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83E55" w14:paraId="458FD639" w14:textId="77777777" w:rsidTr="00261A2F">
        <w:trPr>
          <w:cantSplit/>
          <w:jc w:val="center"/>
        </w:trPr>
        <w:tc>
          <w:tcPr>
            <w:tcW w:w="992" w:type="dxa"/>
          </w:tcPr>
          <w:p w14:paraId="41F8B057" w14:textId="77777777" w:rsidR="00283E55" w:rsidRPr="0081241E" w:rsidRDefault="00283E55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7C91D2EB" w14:textId="148B5BC3" w:rsidR="00283E55" w:rsidRDefault="00283E55" w:rsidP="00261A2F">
            <w:pPr>
              <w:pStyle w:val="TextoTabela"/>
              <w:jc w:val="center"/>
            </w:pPr>
            <w:r>
              <w:t xml:space="preserve">Impedir cadastro de curso </w:t>
            </w:r>
            <w:r>
              <w:t>já cadastrado</w:t>
            </w:r>
          </w:p>
        </w:tc>
        <w:tc>
          <w:tcPr>
            <w:tcW w:w="4288" w:type="dxa"/>
          </w:tcPr>
          <w:p w14:paraId="01556EFF" w14:textId="461ED376" w:rsidR="00283E55" w:rsidRDefault="00283E55" w:rsidP="00261A2F">
            <w:pPr>
              <w:pStyle w:val="TextoTabela"/>
              <w:jc w:val="center"/>
            </w:pPr>
            <w:r>
              <w:t xml:space="preserve">Mensagem de erro alertando o usuário de que </w:t>
            </w:r>
            <w:r>
              <w:t>o curso ja foi cadastrado</w:t>
            </w:r>
          </w:p>
        </w:tc>
      </w:tr>
      <w:tr w:rsidR="00283E55" w14:paraId="16955E8B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3A1A1B48" w14:textId="07255646" w:rsidR="00283E55" w:rsidRDefault="00283E55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530BCF87">
                <v:shape id="_x0000_i1056" type="#_x0000_t75" style="width:473pt;height:252pt;visibility:visible;mso-wrap-style:square">
                  <v:imagedata r:id="rId12" o:title=""/>
                </v:shape>
              </w:pict>
            </w:r>
          </w:p>
        </w:tc>
      </w:tr>
    </w:tbl>
    <w:p w14:paraId="7B58B59C" w14:textId="77777777" w:rsidR="00283E55" w:rsidRPr="00817A82" w:rsidRDefault="00283E55" w:rsidP="00283E55">
      <w:pPr>
        <w:rPr>
          <w:lang w:val="pt-BR"/>
        </w:rPr>
      </w:pPr>
    </w:p>
    <w:p w14:paraId="1438CFE4" w14:textId="0F4B1970" w:rsidR="00283E55" w:rsidRDefault="00283E55" w:rsidP="00E20170">
      <w:pPr>
        <w:rPr>
          <w:lang w:val="pt-BR"/>
        </w:rPr>
      </w:pPr>
    </w:p>
    <w:p w14:paraId="4F1BA0F9" w14:textId="71FB4EA4" w:rsidR="00283E55" w:rsidRDefault="00283E55" w:rsidP="00E20170">
      <w:pPr>
        <w:rPr>
          <w:lang w:val="pt-BR"/>
        </w:rPr>
      </w:pPr>
    </w:p>
    <w:p w14:paraId="5104CFC8" w14:textId="40A3FC34" w:rsidR="00283E55" w:rsidRDefault="00283E55" w:rsidP="00E20170">
      <w:pPr>
        <w:rPr>
          <w:lang w:val="pt-BR"/>
        </w:rPr>
      </w:pPr>
    </w:p>
    <w:p w14:paraId="6E0F3AD8" w14:textId="59515625" w:rsidR="00283E55" w:rsidRDefault="00283E55" w:rsidP="00E20170">
      <w:pPr>
        <w:rPr>
          <w:lang w:val="pt-BR"/>
        </w:rPr>
      </w:pPr>
    </w:p>
    <w:p w14:paraId="2062B604" w14:textId="05ED7280" w:rsidR="00283E55" w:rsidRDefault="00283E55" w:rsidP="00E20170">
      <w:pPr>
        <w:rPr>
          <w:lang w:val="pt-BR"/>
        </w:rPr>
      </w:pPr>
    </w:p>
    <w:p w14:paraId="014E5113" w14:textId="3488FEB3" w:rsidR="00283E55" w:rsidRDefault="00283E55" w:rsidP="00E20170">
      <w:pPr>
        <w:rPr>
          <w:lang w:val="pt-BR"/>
        </w:rPr>
      </w:pPr>
    </w:p>
    <w:p w14:paraId="069FE6BC" w14:textId="3F6360C6" w:rsidR="00283E55" w:rsidRDefault="00283E55" w:rsidP="00E20170">
      <w:pPr>
        <w:rPr>
          <w:lang w:val="pt-BR"/>
        </w:rPr>
      </w:pPr>
    </w:p>
    <w:p w14:paraId="62845D0A" w14:textId="0AF22759" w:rsidR="00283E55" w:rsidRDefault="00283E55" w:rsidP="00E20170">
      <w:pPr>
        <w:rPr>
          <w:lang w:val="pt-BR"/>
        </w:rPr>
      </w:pPr>
    </w:p>
    <w:p w14:paraId="06DC253A" w14:textId="468CD5C5" w:rsidR="00283E55" w:rsidRDefault="00283E55" w:rsidP="00E20170">
      <w:pPr>
        <w:rPr>
          <w:lang w:val="pt-BR"/>
        </w:rPr>
      </w:pPr>
    </w:p>
    <w:p w14:paraId="23F1CD25" w14:textId="0E57D179" w:rsidR="00283E55" w:rsidRDefault="00283E55" w:rsidP="00E20170">
      <w:pPr>
        <w:rPr>
          <w:lang w:val="pt-BR"/>
        </w:rPr>
      </w:pPr>
    </w:p>
    <w:p w14:paraId="5A0BB7F1" w14:textId="0E9C801B" w:rsidR="00283E55" w:rsidRDefault="00283E55" w:rsidP="00E20170">
      <w:pPr>
        <w:rPr>
          <w:lang w:val="pt-BR"/>
        </w:rPr>
      </w:pPr>
    </w:p>
    <w:p w14:paraId="24EB4056" w14:textId="700FE361" w:rsidR="00283E55" w:rsidRDefault="00283E55" w:rsidP="00E20170">
      <w:pPr>
        <w:rPr>
          <w:lang w:val="pt-BR"/>
        </w:rPr>
      </w:pPr>
    </w:p>
    <w:p w14:paraId="2C92ECA9" w14:textId="1B8DE2F1" w:rsidR="00283E55" w:rsidRDefault="00283E55" w:rsidP="00E20170">
      <w:pPr>
        <w:rPr>
          <w:lang w:val="pt-BR"/>
        </w:rPr>
      </w:pPr>
    </w:p>
    <w:p w14:paraId="2D47FF55" w14:textId="3E1B3A2B" w:rsidR="00283E55" w:rsidRDefault="00283E55" w:rsidP="00E20170">
      <w:pPr>
        <w:rPr>
          <w:lang w:val="pt-BR"/>
        </w:rPr>
      </w:pPr>
    </w:p>
    <w:p w14:paraId="359358BE" w14:textId="70C031AF" w:rsidR="00283E55" w:rsidRDefault="00283E55" w:rsidP="00E20170">
      <w:pPr>
        <w:rPr>
          <w:lang w:val="pt-BR"/>
        </w:rPr>
      </w:pPr>
    </w:p>
    <w:p w14:paraId="183EFD6A" w14:textId="438C8248" w:rsidR="00283E55" w:rsidRDefault="00283E55" w:rsidP="00E20170">
      <w:pPr>
        <w:rPr>
          <w:lang w:val="pt-BR"/>
        </w:rPr>
      </w:pPr>
    </w:p>
    <w:p w14:paraId="006ED588" w14:textId="37027FEC" w:rsidR="00283E55" w:rsidRDefault="00283E55" w:rsidP="00E20170">
      <w:pPr>
        <w:rPr>
          <w:lang w:val="pt-BR"/>
        </w:rPr>
      </w:pPr>
    </w:p>
    <w:p w14:paraId="75F25F71" w14:textId="6E446E21" w:rsidR="00283E55" w:rsidRDefault="00283E55" w:rsidP="00E20170">
      <w:pPr>
        <w:rPr>
          <w:lang w:val="pt-BR"/>
        </w:rPr>
      </w:pPr>
    </w:p>
    <w:p w14:paraId="5241E066" w14:textId="444A7EFF" w:rsidR="00283E55" w:rsidRDefault="00283E55" w:rsidP="00E20170">
      <w:pPr>
        <w:rPr>
          <w:lang w:val="pt-BR"/>
        </w:rPr>
      </w:pPr>
    </w:p>
    <w:p w14:paraId="78F6E396" w14:textId="3285E15C" w:rsidR="00283E55" w:rsidRDefault="00283E55" w:rsidP="00E20170">
      <w:pPr>
        <w:rPr>
          <w:lang w:val="pt-BR"/>
        </w:rPr>
      </w:pPr>
    </w:p>
    <w:p w14:paraId="5523679A" w14:textId="4A4A6F56" w:rsidR="00283E55" w:rsidRDefault="00283E55" w:rsidP="00E20170">
      <w:pPr>
        <w:rPr>
          <w:lang w:val="pt-BR"/>
        </w:rPr>
      </w:pPr>
    </w:p>
    <w:p w14:paraId="249E21C4" w14:textId="618228C7" w:rsidR="00283E55" w:rsidRDefault="00283E55" w:rsidP="00E20170">
      <w:pPr>
        <w:rPr>
          <w:lang w:val="pt-BR"/>
        </w:rPr>
      </w:pPr>
    </w:p>
    <w:p w14:paraId="59634C8F" w14:textId="517CE3DD" w:rsidR="00283E55" w:rsidRDefault="00283E55" w:rsidP="00E20170">
      <w:pPr>
        <w:rPr>
          <w:lang w:val="pt-BR"/>
        </w:rPr>
      </w:pPr>
    </w:p>
    <w:p w14:paraId="3F3E6DED" w14:textId="590BF25D" w:rsidR="00283E55" w:rsidRDefault="00283E55" w:rsidP="00E20170">
      <w:pPr>
        <w:rPr>
          <w:lang w:val="pt-BR"/>
        </w:rPr>
      </w:pPr>
    </w:p>
    <w:p w14:paraId="3A5DCEC0" w14:textId="2D2DACF9" w:rsidR="00283E55" w:rsidRDefault="00283E55" w:rsidP="00E20170">
      <w:pPr>
        <w:rPr>
          <w:lang w:val="pt-BR"/>
        </w:rPr>
      </w:pPr>
    </w:p>
    <w:p w14:paraId="051EB68B" w14:textId="5BEF9140" w:rsidR="00962DBD" w:rsidRPr="00C363A3" w:rsidRDefault="00962DBD" w:rsidP="00962DBD">
      <w:pPr>
        <w:pStyle w:val="Ttulo2"/>
        <w:rPr>
          <w:sz w:val="22"/>
          <w:szCs w:val="22"/>
        </w:rPr>
      </w:pPr>
      <w:r>
        <w:rPr>
          <w:sz w:val="22"/>
          <w:szCs w:val="22"/>
        </w:rPr>
        <w:t xml:space="preserve">Validação das entradas- </w:t>
      </w:r>
      <w:r>
        <w:rPr>
          <w:sz w:val="22"/>
          <w:szCs w:val="22"/>
        </w:rPr>
        <w:t>Curso finalizado</w:t>
      </w:r>
    </w:p>
    <w:p w14:paraId="6AF571EB" w14:textId="65202720" w:rsidR="00283E55" w:rsidRDefault="00283E55" w:rsidP="00E20170">
      <w:pPr>
        <w:rPr>
          <w:lang w:val="pt-BR"/>
        </w:rPr>
      </w:pP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283E55" w:rsidRPr="00817A82" w14:paraId="14CF802D" w14:textId="77777777" w:rsidTr="00261A2F">
        <w:trPr>
          <w:cantSplit/>
          <w:jc w:val="center"/>
        </w:trPr>
        <w:tc>
          <w:tcPr>
            <w:tcW w:w="992" w:type="dxa"/>
          </w:tcPr>
          <w:p w14:paraId="05C65D9B" w14:textId="77777777" w:rsidR="00283E55" w:rsidRPr="0081241E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2601B3B7" w14:textId="77777777" w:rsidR="00283E55" w:rsidRPr="00817A82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2A5833FF" w14:textId="77777777" w:rsidR="00283E55" w:rsidRPr="00817A82" w:rsidRDefault="00283E55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83E55" w14:paraId="32A12B49" w14:textId="77777777" w:rsidTr="00261A2F">
        <w:trPr>
          <w:cantSplit/>
          <w:jc w:val="center"/>
        </w:trPr>
        <w:tc>
          <w:tcPr>
            <w:tcW w:w="992" w:type="dxa"/>
          </w:tcPr>
          <w:p w14:paraId="7774FD36" w14:textId="77777777" w:rsidR="00283E55" w:rsidRPr="0081241E" w:rsidRDefault="00283E55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5E22E9AA" w14:textId="53637ECE" w:rsidR="00283E55" w:rsidRDefault="00B1742F" w:rsidP="00261A2F">
            <w:pPr>
              <w:pStyle w:val="TextoTabela"/>
              <w:jc w:val="center"/>
            </w:pPr>
            <w:r>
              <w:t>Impedir exclusão de curso ja finalizado</w:t>
            </w:r>
          </w:p>
        </w:tc>
        <w:tc>
          <w:tcPr>
            <w:tcW w:w="4288" w:type="dxa"/>
          </w:tcPr>
          <w:p w14:paraId="7C6B1212" w14:textId="3FE936EE" w:rsidR="00283E55" w:rsidRDefault="00283E55" w:rsidP="00261A2F">
            <w:pPr>
              <w:pStyle w:val="TextoTabela"/>
              <w:jc w:val="center"/>
            </w:pPr>
            <w:r>
              <w:t xml:space="preserve">Mensagem de erro alertando o usuário de que o curso ja foi </w:t>
            </w:r>
            <w:r w:rsidR="00B1742F">
              <w:t>encerrado</w:t>
            </w:r>
          </w:p>
        </w:tc>
      </w:tr>
      <w:tr w:rsidR="00283E55" w14:paraId="49F6E345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6C0654FA" w14:textId="1033E528" w:rsidR="00283E55" w:rsidRDefault="00B1742F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6F32F026">
                <v:shape id="_x0000_i1061" type="#_x0000_t75" style="width:473pt;height:252pt;visibility:visible;mso-wrap-style:square">
                  <v:imagedata r:id="rId13" o:title=""/>
                </v:shape>
              </w:pict>
            </w:r>
          </w:p>
        </w:tc>
      </w:tr>
    </w:tbl>
    <w:p w14:paraId="3AF01E91" w14:textId="74A56A58" w:rsidR="00283E55" w:rsidRDefault="00283E55" w:rsidP="00E20170">
      <w:pPr>
        <w:rPr>
          <w:lang w:val="pt-BR"/>
        </w:rPr>
      </w:pPr>
    </w:p>
    <w:p w14:paraId="08ED9879" w14:textId="1DFF2004" w:rsidR="00B1742F" w:rsidRDefault="00B1742F" w:rsidP="00E20170">
      <w:pPr>
        <w:rPr>
          <w:lang w:val="pt-BR"/>
        </w:rPr>
      </w:pPr>
    </w:p>
    <w:p w14:paraId="5F7C0CEC" w14:textId="3508A0E9" w:rsidR="00B1742F" w:rsidRDefault="00B1742F" w:rsidP="00E20170">
      <w:pPr>
        <w:rPr>
          <w:lang w:val="pt-BR"/>
        </w:rPr>
      </w:pPr>
    </w:p>
    <w:p w14:paraId="2711E90E" w14:textId="752692D4" w:rsidR="00B1742F" w:rsidRDefault="00B1742F" w:rsidP="00E20170">
      <w:pPr>
        <w:rPr>
          <w:lang w:val="pt-BR"/>
        </w:rPr>
      </w:pPr>
    </w:p>
    <w:p w14:paraId="63DBB990" w14:textId="7F6AAE89" w:rsidR="00B1742F" w:rsidRDefault="00B1742F" w:rsidP="00E20170">
      <w:pPr>
        <w:rPr>
          <w:lang w:val="pt-BR"/>
        </w:rPr>
      </w:pPr>
    </w:p>
    <w:p w14:paraId="3AB6CD2F" w14:textId="11EA5107" w:rsidR="00B1742F" w:rsidRDefault="00B1742F" w:rsidP="00E20170">
      <w:pPr>
        <w:rPr>
          <w:lang w:val="pt-BR"/>
        </w:rPr>
      </w:pPr>
    </w:p>
    <w:p w14:paraId="653341EC" w14:textId="7A74E667" w:rsidR="00B1742F" w:rsidRDefault="00B1742F" w:rsidP="00E20170">
      <w:pPr>
        <w:rPr>
          <w:lang w:val="pt-BR"/>
        </w:rPr>
      </w:pPr>
    </w:p>
    <w:p w14:paraId="71B7FE4B" w14:textId="3AA36D45" w:rsidR="00B1742F" w:rsidRDefault="00B1742F" w:rsidP="00E20170">
      <w:pPr>
        <w:rPr>
          <w:lang w:val="pt-BR"/>
        </w:rPr>
      </w:pPr>
    </w:p>
    <w:p w14:paraId="2AA3CACE" w14:textId="68A81966" w:rsidR="00B1742F" w:rsidRDefault="00B1742F" w:rsidP="00E20170">
      <w:pPr>
        <w:rPr>
          <w:lang w:val="pt-BR"/>
        </w:rPr>
      </w:pPr>
    </w:p>
    <w:p w14:paraId="13E352B9" w14:textId="12E92F91" w:rsidR="00B1742F" w:rsidRDefault="00B1742F" w:rsidP="00E20170">
      <w:pPr>
        <w:rPr>
          <w:lang w:val="pt-BR"/>
        </w:rPr>
      </w:pPr>
    </w:p>
    <w:p w14:paraId="16D29589" w14:textId="27BF63AA" w:rsidR="00B1742F" w:rsidRDefault="00B1742F" w:rsidP="00E20170">
      <w:pPr>
        <w:rPr>
          <w:lang w:val="pt-BR"/>
        </w:rPr>
      </w:pPr>
    </w:p>
    <w:p w14:paraId="745F41C1" w14:textId="056A7085" w:rsidR="00B1742F" w:rsidRDefault="00B1742F" w:rsidP="00E20170">
      <w:pPr>
        <w:rPr>
          <w:lang w:val="pt-BR"/>
        </w:rPr>
      </w:pPr>
    </w:p>
    <w:p w14:paraId="5F6B44E7" w14:textId="313F40AA" w:rsidR="00B1742F" w:rsidRDefault="00B1742F" w:rsidP="00E20170">
      <w:pPr>
        <w:rPr>
          <w:lang w:val="pt-BR"/>
        </w:rPr>
      </w:pPr>
    </w:p>
    <w:p w14:paraId="62A07F11" w14:textId="423789B0" w:rsidR="00B1742F" w:rsidRDefault="00B1742F" w:rsidP="00E20170">
      <w:pPr>
        <w:rPr>
          <w:lang w:val="pt-BR"/>
        </w:rPr>
      </w:pPr>
    </w:p>
    <w:p w14:paraId="67AA0EF5" w14:textId="020CCE09" w:rsidR="00B1742F" w:rsidRDefault="00B1742F" w:rsidP="00E20170">
      <w:pPr>
        <w:rPr>
          <w:lang w:val="pt-BR"/>
        </w:rPr>
      </w:pPr>
    </w:p>
    <w:p w14:paraId="4048DA81" w14:textId="45F35949" w:rsidR="00B1742F" w:rsidRDefault="00B1742F" w:rsidP="00E20170">
      <w:pPr>
        <w:rPr>
          <w:lang w:val="pt-BR"/>
        </w:rPr>
      </w:pPr>
    </w:p>
    <w:p w14:paraId="23B52EDF" w14:textId="78D3E352" w:rsidR="00B1742F" w:rsidRDefault="00B1742F" w:rsidP="00E20170">
      <w:pPr>
        <w:rPr>
          <w:lang w:val="pt-BR"/>
        </w:rPr>
      </w:pPr>
    </w:p>
    <w:p w14:paraId="73C4B779" w14:textId="5CBF925E" w:rsidR="00B1742F" w:rsidRDefault="00B1742F" w:rsidP="00E20170">
      <w:pPr>
        <w:rPr>
          <w:lang w:val="pt-BR"/>
        </w:rPr>
      </w:pPr>
    </w:p>
    <w:p w14:paraId="3C5F1244" w14:textId="264C86AF" w:rsidR="00B1742F" w:rsidRDefault="00B1742F" w:rsidP="00E20170">
      <w:pPr>
        <w:rPr>
          <w:lang w:val="pt-BR"/>
        </w:rPr>
      </w:pPr>
    </w:p>
    <w:p w14:paraId="60D7A217" w14:textId="4B72473D" w:rsidR="00B1742F" w:rsidRDefault="00B1742F" w:rsidP="00E20170">
      <w:pPr>
        <w:rPr>
          <w:lang w:val="pt-BR"/>
        </w:rPr>
      </w:pPr>
    </w:p>
    <w:p w14:paraId="7A23C4CD" w14:textId="4941DDEA" w:rsidR="00B1742F" w:rsidRDefault="00B1742F" w:rsidP="00E20170">
      <w:pPr>
        <w:rPr>
          <w:lang w:val="pt-BR"/>
        </w:rPr>
      </w:pPr>
    </w:p>
    <w:p w14:paraId="7EEB3425" w14:textId="203C5CFD" w:rsidR="00B1742F" w:rsidRDefault="00B1742F" w:rsidP="00E20170">
      <w:pPr>
        <w:rPr>
          <w:lang w:val="pt-BR"/>
        </w:rPr>
      </w:pPr>
    </w:p>
    <w:p w14:paraId="46C81EF7" w14:textId="0658C765" w:rsidR="00B1742F" w:rsidRDefault="00B1742F" w:rsidP="00E20170">
      <w:pPr>
        <w:rPr>
          <w:lang w:val="pt-BR"/>
        </w:rPr>
      </w:pPr>
    </w:p>
    <w:p w14:paraId="16E6231E" w14:textId="15DDFCEF" w:rsidR="00B1742F" w:rsidRDefault="00B1742F" w:rsidP="00E20170">
      <w:pPr>
        <w:rPr>
          <w:lang w:val="pt-BR"/>
        </w:rPr>
      </w:pPr>
    </w:p>
    <w:p w14:paraId="003D17CC" w14:textId="42C69EB6" w:rsidR="00B1742F" w:rsidRDefault="00B1742F" w:rsidP="00E20170">
      <w:pPr>
        <w:rPr>
          <w:lang w:val="pt-BR"/>
        </w:rPr>
      </w:pPr>
    </w:p>
    <w:p w14:paraId="3CE60552" w14:textId="5F670111" w:rsidR="00B1742F" w:rsidRDefault="00B1742F" w:rsidP="00E20170">
      <w:pPr>
        <w:rPr>
          <w:lang w:val="pt-BR"/>
        </w:rPr>
      </w:pPr>
    </w:p>
    <w:p w14:paraId="10A41999" w14:textId="4E1FF64F" w:rsidR="00962DBD" w:rsidRPr="00C363A3" w:rsidRDefault="00962DBD" w:rsidP="00962DBD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>
        <w:rPr>
          <w:sz w:val="22"/>
          <w:szCs w:val="22"/>
        </w:rPr>
        <w:t xml:space="preserve">Registro </w:t>
      </w:r>
      <w:proofErr w:type="gramStart"/>
      <w:r>
        <w:rPr>
          <w:sz w:val="22"/>
          <w:szCs w:val="22"/>
        </w:rPr>
        <w:t>bem sucedido</w:t>
      </w:r>
      <w:proofErr w:type="gramEnd"/>
    </w:p>
    <w:p w14:paraId="38BA748B" w14:textId="77777777" w:rsidR="00B1742F" w:rsidRDefault="00B1742F" w:rsidP="00B1742F">
      <w:pPr>
        <w:rPr>
          <w:lang w:val="pt-BR"/>
        </w:rPr>
      </w:pP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B1742F" w:rsidRPr="00817A82" w14:paraId="33F6770F" w14:textId="77777777" w:rsidTr="00261A2F">
        <w:trPr>
          <w:cantSplit/>
          <w:jc w:val="center"/>
        </w:trPr>
        <w:tc>
          <w:tcPr>
            <w:tcW w:w="992" w:type="dxa"/>
          </w:tcPr>
          <w:p w14:paraId="6415CC57" w14:textId="77777777" w:rsidR="00B1742F" w:rsidRPr="0081241E" w:rsidRDefault="00B1742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334D0943" w14:textId="77777777" w:rsidR="00B1742F" w:rsidRPr="00817A82" w:rsidRDefault="00B1742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2D691925" w14:textId="77777777" w:rsidR="00B1742F" w:rsidRPr="00817A82" w:rsidRDefault="00B1742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B1742F" w14:paraId="47BCEE9D" w14:textId="77777777" w:rsidTr="00261A2F">
        <w:trPr>
          <w:cantSplit/>
          <w:jc w:val="center"/>
        </w:trPr>
        <w:tc>
          <w:tcPr>
            <w:tcW w:w="992" w:type="dxa"/>
          </w:tcPr>
          <w:p w14:paraId="11425364" w14:textId="77777777" w:rsidR="00B1742F" w:rsidRPr="0081241E" w:rsidRDefault="00B1742F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3885EE1B" w14:textId="3D1C11A9" w:rsidR="00B1742F" w:rsidRDefault="00B1742F" w:rsidP="00261A2F">
            <w:pPr>
              <w:pStyle w:val="TextoTabela"/>
              <w:jc w:val="center"/>
            </w:pPr>
            <w:r>
              <w:t>Cadastrar Curso</w:t>
            </w:r>
          </w:p>
        </w:tc>
        <w:tc>
          <w:tcPr>
            <w:tcW w:w="4288" w:type="dxa"/>
          </w:tcPr>
          <w:p w14:paraId="050C664B" w14:textId="4CE53DFA" w:rsidR="00B1742F" w:rsidRDefault="00B1742F" w:rsidP="00261A2F">
            <w:pPr>
              <w:pStyle w:val="TextoTabela"/>
              <w:jc w:val="center"/>
            </w:pPr>
            <w:r>
              <w:t>Informar que os dados foram cadastrados com sucesso</w:t>
            </w:r>
          </w:p>
        </w:tc>
      </w:tr>
      <w:tr w:rsidR="00B1742F" w14:paraId="3D2B32A3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361ACCAF" w14:textId="4781D1C0" w:rsidR="00B1742F" w:rsidRDefault="00B1742F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55BCCFEE">
                <v:shape id="_x0000_i1064" type="#_x0000_t75" style="width:473pt;height:252pt;visibility:visible;mso-wrap-style:square">
                  <v:imagedata r:id="rId14" o:title=""/>
                </v:shape>
              </w:pict>
            </w:r>
          </w:p>
        </w:tc>
      </w:tr>
    </w:tbl>
    <w:p w14:paraId="0DA0C0B2" w14:textId="553C8028" w:rsidR="00B1742F" w:rsidRDefault="00B1742F" w:rsidP="00E20170">
      <w:pPr>
        <w:rPr>
          <w:lang w:val="pt-BR"/>
        </w:rPr>
      </w:pPr>
    </w:p>
    <w:p w14:paraId="0D0D5B5F" w14:textId="54770102" w:rsidR="00D35E19" w:rsidRDefault="00D35E19" w:rsidP="00E20170">
      <w:pPr>
        <w:rPr>
          <w:lang w:val="pt-BR"/>
        </w:rPr>
      </w:pPr>
    </w:p>
    <w:p w14:paraId="746E9E16" w14:textId="52B3B591" w:rsidR="00D35E19" w:rsidRDefault="00D35E19" w:rsidP="00E20170">
      <w:pPr>
        <w:rPr>
          <w:lang w:val="pt-BR"/>
        </w:rPr>
      </w:pPr>
    </w:p>
    <w:p w14:paraId="53495404" w14:textId="3F28FD36" w:rsidR="00D35E19" w:rsidRDefault="00D35E19" w:rsidP="00E20170">
      <w:pPr>
        <w:rPr>
          <w:lang w:val="pt-BR"/>
        </w:rPr>
      </w:pPr>
    </w:p>
    <w:p w14:paraId="2286DFB4" w14:textId="2B40C320" w:rsidR="00D35E19" w:rsidRDefault="00D35E19" w:rsidP="00E20170">
      <w:pPr>
        <w:rPr>
          <w:lang w:val="pt-BR"/>
        </w:rPr>
      </w:pPr>
    </w:p>
    <w:p w14:paraId="6E8A6815" w14:textId="4EC7D614" w:rsidR="00D35E19" w:rsidRDefault="00D35E19" w:rsidP="00E20170">
      <w:pPr>
        <w:rPr>
          <w:lang w:val="pt-BR"/>
        </w:rPr>
      </w:pPr>
    </w:p>
    <w:p w14:paraId="636C9F32" w14:textId="59242A83" w:rsidR="00D35E19" w:rsidRDefault="00D35E19" w:rsidP="00E20170">
      <w:pPr>
        <w:rPr>
          <w:lang w:val="pt-BR"/>
        </w:rPr>
      </w:pPr>
    </w:p>
    <w:p w14:paraId="5B7FCC43" w14:textId="50CC1D07" w:rsidR="00D35E19" w:rsidRDefault="00D35E19" w:rsidP="00E20170">
      <w:pPr>
        <w:rPr>
          <w:lang w:val="pt-BR"/>
        </w:rPr>
      </w:pPr>
    </w:p>
    <w:p w14:paraId="41826498" w14:textId="4259E6E6" w:rsidR="00D35E19" w:rsidRDefault="00D35E19" w:rsidP="00E20170">
      <w:pPr>
        <w:rPr>
          <w:lang w:val="pt-BR"/>
        </w:rPr>
      </w:pPr>
    </w:p>
    <w:p w14:paraId="0DFBCA91" w14:textId="0F96DB52" w:rsidR="00D35E19" w:rsidRDefault="00D35E19" w:rsidP="00E20170">
      <w:pPr>
        <w:rPr>
          <w:lang w:val="pt-BR"/>
        </w:rPr>
      </w:pPr>
    </w:p>
    <w:p w14:paraId="29688692" w14:textId="29FF6835" w:rsidR="00D35E19" w:rsidRDefault="00D35E19" w:rsidP="00E20170">
      <w:pPr>
        <w:rPr>
          <w:lang w:val="pt-BR"/>
        </w:rPr>
      </w:pPr>
    </w:p>
    <w:p w14:paraId="464D7293" w14:textId="24314985" w:rsidR="00D35E19" w:rsidRDefault="00D35E19" w:rsidP="00E20170">
      <w:pPr>
        <w:rPr>
          <w:lang w:val="pt-BR"/>
        </w:rPr>
      </w:pPr>
    </w:p>
    <w:p w14:paraId="11DE3E2C" w14:textId="1603E312" w:rsidR="00D35E19" w:rsidRDefault="00D35E19" w:rsidP="00E20170">
      <w:pPr>
        <w:rPr>
          <w:lang w:val="pt-BR"/>
        </w:rPr>
      </w:pPr>
    </w:p>
    <w:p w14:paraId="2E2AEF26" w14:textId="402554D4" w:rsidR="00D35E19" w:rsidRDefault="00D35E19" w:rsidP="00E20170">
      <w:pPr>
        <w:rPr>
          <w:lang w:val="pt-BR"/>
        </w:rPr>
      </w:pPr>
    </w:p>
    <w:p w14:paraId="7334228D" w14:textId="321E7DC0" w:rsidR="00D35E19" w:rsidRDefault="00D35E19" w:rsidP="00E20170">
      <w:pPr>
        <w:rPr>
          <w:lang w:val="pt-BR"/>
        </w:rPr>
      </w:pPr>
    </w:p>
    <w:p w14:paraId="56CAF269" w14:textId="42C280CF" w:rsidR="00D35E19" w:rsidRDefault="00D35E19" w:rsidP="00E20170">
      <w:pPr>
        <w:rPr>
          <w:lang w:val="pt-BR"/>
        </w:rPr>
      </w:pPr>
    </w:p>
    <w:p w14:paraId="3AD456CC" w14:textId="7F12A287" w:rsidR="00D35E19" w:rsidRDefault="00D35E19" w:rsidP="00E20170">
      <w:pPr>
        <w:rPr>
          <w:lang w:val="pt-BR"/>
        </w:rPr>
      </w:pPr>
    </w:p>
    <w:p w14:paraId="08F20DC2" w14:textId="49067091" w:rsidR="00D35E19" w:rsidRDefault="00D35E19" w:rsidP="00E20170">
      <w:pPr>
        <w:rPr>
          <w:lang w:val="pt-BR"/>
        </w:rPr>
      </w:pPr>
    </w:p>
    <w:p w14:paraId="17194125" w14:textId="3EE4F372" w:rsidR="00D35E19" w:rsidRDefault="00D35E19" w:rsidP="00E20170">
      <w:pPr>
        <w:rPr>
          <w:lang w:val="pt-BR"/>
        </w:rPr>
      </w:pPr>
    </w:p>
    <w:p w14:paraId="705C2F6F" w14:textId="1B94990E" w:rsidR="00D35E19" w:rsidRDefault="00D35E19" w:rsidP="00E20170">
      <w:pPr>
        <w:rPr>
          <w:lang w:val="pt-BR"/>
        </w:rPr>
      </w:pPr>
    </w:p>
    <w:p w14:paraId="2EC07EEF" w14:textId="29D2704A" w:rsidR="00D35E19" w:rsidRDefault="00D35E19" w:rsidP="00E20170">
      <w:pPr>
        <w:rPr>
          <w:lang w:val="pt-BR"/>
        </w:rPr>
      </w:pPr>
    </w:p>
    <w:p w14:paraId="092A9C14" w14:textId="42B272E6" w:rsidR="00D35E19" w:rsidRDefault="00D35E19" w:rsidP="00E20170">
      <w:pPr>
        <w:rPr>
          <w:lang w:val="pt-BR"/>
        </w:rPr>
      </w:pPr>
    </w:p>
    <w:p w14:paraId="52EEADE8" w14:textId="29927AA5" w:rsidR="00D35E19" w:rsidRDefault="00D35E19" w:rsidP="00E20170">
      <w:pPr>
        <w:rPr>
          <w:lang w:val="pt-BR"/>
        </w:rPr>
      </w:pPr>
    </w:p>
    <w:p w14:paraId="7377CBDA" w14:textId="55D46813" w:rsidR="00D35E19" w:rsidRDefault="00D35E19" w:rsidP="00E20170">
      <w:pPr>
        <w:rPr>
          <w:lang w:val="pt-BR"/>
        </w:rPr>
      </w:pPr>
    </w:p>
    <w:p w14:paraId="50A980BC" w14:textId="11BC925A" w:rsidR="00D35E19" w:rsidRDefault="00D35E19" w:rsidP="00E20170">
      <w:pPr>
        <w:rPr>
          <w:lang w:val="pt-BR"/>
        </w:rPr>
      </w:pPr>
    </w:p>
    <w:p w14:paraId="0A47494F" w14:textId="6BD42188" w:rsidR="00D35E19" w:rsidRDefault="00D35E19" w:rsidP="00E20170">
      <w:pPr>
        <w:rPr>
          <w:lang w:val="pt-BR"/>
        </w:rPr>
      </w:pPr>
    </w:p>
    <w:p w14:paraId="44174356" w14:textId="4B7F077E" w:rsidR="00D35E19" w:rsidRDefault="00D35E19" w:rsidP="00E20170">
      <w:pPr>
        <w:rPr>
          <w:lang w:val="pt-BR"/>
        </w:rPr>
      </w:pPr>
    </w:p>
    <w:p w14:paraId="634F5107" w14:textId="74E454BA" w:rsidR="00D35E19" w:rsidRDefault="00D35E19" w:rsidP="00E20170">
      <w:pPr>
        <w:rPr>
          <w:lang w:val="pt-BR"/>
        </w:rPr>
      </w:pPr>
    </w:p>
    <w:p w14:paraId="1721426F" w14:textId="71FE5052" w:rsidR="00D35E19" w:rsidRDefault="00D35E19" w:rsidP="00E20170">
      <w:pPr>
        <w:rPr>
          <w:lang w:val="pt-BR"/>
        </w:rPr>
      </w:pPr>
    </w:p>
    <w:p w14:paraId="378D03E5" w14:textId="164CE72E" w:rsidR="00D35E19" w:rsidRDefault="00D35E19" w:rsidP="00D35E19">
      <w:pPr>
        <w:pStyle w:val="Ttulo1"/>
        <w:rPr>
          <w:sz w:val="24"/>
          <w:szCs w:val="24"/>
        </w:rPr>
      </w:pPr>
      <w:r>
        <w:rPr>
          <w:sz w:val="24"/>
          <w:szCs w:val="24"/>
        </w:rPr>
        <w:lastRenderedPageBreak/>
        <w:t>Evidências dos Cenários de Teste</w:t>
      </w:r>
      <w:r>
        <w:rPr>
          <w:sz w:val="24"/>
          <w:szCs w:val="24"/>
        </w:rPr>
        <w:t>- Funcionalidades</w:t>
      </w:r>
    </w:p>
    <w:p w14:paraId="37DB3D89" w14:textId="77777777" w:rsidR="00D35E19" w:rsidRPr="00C363A3" w:rsidRDefault="00D35E19" w:rsidP="00D35E19">
      <w:pPr>
        <w:pStyle w:val="Ttulo2"/>
        <w:rPr>
          <w:sz w:val="22"/>
          <w:szCs w:val="22"/>
        </w:rPr>
      </w:pPr>
      <w:r>
        <w:rPr>
          <w:sz w:val="22"/>
          <w:szCs w:val="22"/>
        </w:rPr>
        <w:t>Validação das entradas- Login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D35E19" w:rsidRPr="00F1156B" w14:paraId="6936D4F5" w14:textId="77777777" w:rsidTr="00261A2F">
        <w:trPr>
          <w:cantSplit/>
          <w:jc w:val="center"/>
        </w:trPr>
        <w:tc>
          <w:tcPr>
            <w:tcW w:w="992" w:type="dxa"/>
          </w:tcPr>
          <w:p w14:paraId="70D48656" w14:textId="77777777" w:rsidR="00D35E19" w:rsidRPr="0081241E" w:rsidRDefault="00D35E19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24327BB8" w14:textId="77777777" w:rsidR="00D35E19" w:rsidRPr="00817A82" w:rsidRDefault="00D35E19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3FC0F9AA" w14:textId="77777777" w:rsidR="00D35E19" w:rsidRPr="00817A82" w:rsidRDefault="00D35E19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D35E19" w:rsidRPr="00CC7D98" w14:paraId="0E14323D" w14:textId="77777777" w:rsidTr="00261A2F">
        <w:trPr>
          <w:cantSplit/>
          <w:jc w:val="center"/>
        </w:trPr>
        <w:tc>
          <w:tcPr>
            <w:tcW w:w="992" w:type="dxa"/>
          </w:tcPr>
          <w:p w14:paraId="7794B1E9" w14:textId="77777777" w:rsidR="00D35E19" w:rsidRPr="0081241E" w:rsidRDefault="00D35E19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1E7A41F7" w14:textId="77777777" w:rsidR="00D35E19" w:rsidRDefault="00D35E19" w:rsidP="00261A2F">
            <w:pPr>
              <w:pStyle w:val="TextoTabela"/>
              <w:jc w:val="center"/>
            </w:pPr>
            <w:r>
              <w:t>Logar no sistema</w:t>
            </w:r>
          </w:p>
        </w:tc>
        <w:tc>
          <w:tcPr>
            <w:tcW w:w="4288" w:type="dxa"/>
          </w:tcPr>
          <w:p w14:paraId="53416032" w14:textId="3B6FC5A0" w:rsidR="00D35E19" w:rsidRDefault="00D35E19" w:rsidP="00261A2F">
            <w:pPr>
              <w:pStyle w:val="TextoTabela"/>
              <w:jc w:val="center"/>
            </w:pPr>
            <w:r>
              <w:t>Redirecionar o usuário para a pagina inicial e exibir as opções disponivéis</w:t>
            </w:r>
          </w:p>
        </w:tc>
      </w:tr>
      <w:tr w:rsidR="00D35E19" w:rsidRPr="00CC7D98" w14:paraId="739E6913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37D7F9FE" w14:textId="569FB05E" w:rsidR="00D35E19" w:rsidRDefault="00D35E19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2E6E4026">
                <v:shape id="_x0000_i1072" type="#_x0000_t75" style="width:473pt;height:252pt;visibility:visible;mso-wrap-style:square">
                  <v:imagedata r:id="rId15" o:title=""/>
                </v:shape>
              </w:pict>
            </w:r>
          </w:p>
        </w:tc>
      </w:tr>
    </w:tbl>
    <w:p w14:paraId="445C5C3D" w14:textId="413DC00B" w:rsidR="00D35E19" w:rsidRDefault="00D35E19" w:rsidP="00E20170">
      <w:pPr>
        <w:rPr>
          <w:lang w:val="pt-BR"/>
        </w:rPr>
      </w:pPr>
    </w:p>
    <w:p w14:paraId="78FD3B90" w14:textId="25E2EDCA" w:rsidR="00D35E19" w:rsidRDefault="00D35E19" w:rsidP="00E20170">
      <w:pPr>
        <w:rPr>
          <w:lang w:val="pt-BR"/>
        </w:rPr>
      </w:pPr>
    </w:p>
    <w:p w14:paraId="0DC91635" w14:textId="7665AF17" w:rsidR="00D35E19" w:rsidRDefault="00D35E19" w:rsidP="00E20170">
      <w:pPr>
        <w:rPr>
          <w:lang w:val="pt-BR"/>
        </w:rPr>
      </w:pPr>
    </w:p>
    <w:p w14:paraId="35FAFC45" w14:textId="78ACA0BB" w:rsidR="00D35E19" w:rsidRDefault="00D35E19" w:rsidP="00E20170">
      <w:pPr>
        <w:rPr>
          <w:lang w:val="pt-BR"/>
        </w:rPr>
      </w:pPr>
    </w:p>
    <w:p w14:paraId="119F1295" w14:textId="1E98A04B" w:rsidR="00D35E19" w:rsidRDefault="00D35E19" w:rsidP="00E20170">
      <w:pPr>
        <w:rPr>
          <w:lang w:val="pt-BR"/>
        </w:rPr>
      </w:pPr>
    </w:p>
    <w:p w14:paraId="604A1FA2" w14:textId="16AC6125" w:rsidR="00D35E19" w:rsidRDefault="00D35E19" w:rsidP="00E20170">
      <w:pPr>
        <w:rPr>
          <w:lang w:val="pt-BR"/>
        </w:rPr>
      </w:pPr>
    </w:p>
    <w:p w14:paraId="6E17935E" w14:textId="197D6F91" w:rsidR="00D35E19" w:rsidRDefault="00D35E19" w:rsidP="00E20170">
      <w:pPr>
        <w:rPr>
          <w:lang w:val="pt-BR"/>
        </w:rPr>
      </w:pPr>
    </w:p>
    <w:p w14:paraId="7C2DCF3C" w14:textId="04742E88" w:rsidR="00D35E19" w:rsidRDefault="00D35E19" w:rsidP="00E20170">
      <w:pPr>
        <w:rPr>
          <w:lang w:val="pt-BR"/>
        </w:rPr>
      </w:pPr>
    </w:p>
    <w:p w14:paraId="7829C316" w14:textId="752E1F38" w:rsidR="00D35E19" w:rsidRDefault="00D35E19" w:rsidP="00E20170">
      <w:pPr>
        <w:rPr>
          <w:lang w:val="pt-BR"/>
        </w:rPr>
      </w:pPr>
    </w:p>
    <w:p w14:paraId="0570ADD8" w14:textId="4EC9ECBE" w:rsidR="00D35E19" w:rsidRDefault="00D35E19" w:rsidP="00E20170">
      <w:pPr>
        <w:rPr>
          <w:lang w:val="pt-BR"/>
        </w:rPr>
      </w:pPr>
    </w:p>
    <w:p w14:paraId="338C147C" w14:textId="1FFA9C43" w:rsidR="00D35E19" w:rsidRDefault="00D35E19" w:rsidP="00E20170">
      <w:pPr>
        <w:rPr>
          <w:lang w:val="pt-BR"/>
        </w:rPr>
      </w:pPr>
    </w:p>
    <w:p w14:paraId="6C496731" w14:textId="5708AD1F" w:rsidR="00D35E19" w:rsidRDefault="00D35E19" w:rsidP="00E20170">
      <w:pPr>
        <w:rPr>
          <w:lang w:val="pt-BR"/>
        </w:rPr>
      </w:pPr>
    </w:p>
    <w:p w14:paraId="02E674E1" w14:textId="5E1E7D74" w:rsidR="00D35E19" w:rsidRDefault="00D35E19" w:rsidP="00E20170">
      <w:pPr>
        <w:rPr>
          <w:lang w:val="pt-BR"/>
        </w:rPr>
      </w:pPr>
    </w:p>
    <w:p w14:paraId="52BFC14E" w14:textId="2167A8FA" w:rsidR="00D35E19" w:rsidRDefault="00D35E19" w:rsidP="00E20170">
      <w:pPr>
        <w:rPr>
          <w:lang w:val="pt-BR"/>
        </w:rPr>
      </w:pPr>
    </w:p>
    <w:p w14:paraId="20CA37EB" w14:textId="08CFF596" w:rsidR="00D35E19" w:rsidRDefault="00D35E19" w:rsidP="00E20170">
      <w:pPr>
        <w:rPr>
          <w:lang w:val="pt-BR"/>
        </w:rPr>
      </w:pPr>
    </w:p>
    <w:p w14:paraId="2D0D2C59" w14:textId="6D6B164A" w:rsidR="00D35E19" w:rsidRDefault="00D35E19" w:rsidP="00E20170">
      <w:pPr>
        <w:rPr>
          <w:lang w:val="pt-BR"/>
        </w:rPr>
      </w:pPr>
    </w:p>
    <w:p w14:paraId="40430B6B" w14:textId="6719EF7F" w:rsidR="00D35E19" w:rsidRDefault="00D35E19" w:rsidP="00E20170">
      <w:pPr>
        <w:rPr>
          <w:lang w:val="pt-BR"/>
        </w:rPr>
      </w:pPr>
    </w:p>
    <w:p w14:paraId="6905BCFE" w14:textId="1C303EA8" w:rsidR="00D35E19" w:rsidRDefault="00D35E19" w:rsidP="00E20170">
      <w:pPr>
        <w:rPr>
          <w:lang w:val="pt-BR"/>
        </w:rPr>
      </w:pPr>
    </w:p>
    <w:p w14:paraId="01E07978" w14:textId="1BA09A2E" w:rsidR="00D35E19" w:rsidRDefault="00D35E19" w:rsidP="00E20170">
      <w:pPr>
        <w:rPr>
          <w:lang w:val="pt-BR"/>
        </w:rPr>
      </w:pPr>
    </w:p>
    <w:p w14:paraId="7B47A948" w14:textId="07362672" w:rsidR="00D35E19" w:rsidRDefault="00D35E19" w:rsidP="00E20170">
      <w:pPr>
        <w:rPr>
          <w:lang w:val="pt-BR"/>
        </w:rPr>
      </w:pPr>
    </w:p>
    <w:p w14:paraId="436D9D7C" w14:textId="5F3F6F1E" w:rsidR="00D35E19" w:rsidRDefault="00D35E19" w:rsidP="00E20170">
      <w:pPr>
        <w:rPr>
          <w:lang w:val="pt-BR"/>
        </w:rPr>
      </w:pPr>
    </w:p>
    <w:p w14:paraId="1F96C045" w14:textId="755ADFE5" w:rsidR="00D35E19" w:rsidRDefault="00D35E19" w:rsidP="00E20170">
      <w:pPr>
        <w:rPr>
          <w:lang w:val="pt-BR"/>
        </w:rPr>
      </w:pPr>
    </w:p>
    <w:p w14:paraId="3A4C4350" w14:textId="1ABF15ED" w:rsidR="00D35E19" w:rsidRDefault="00D35E19" w:rsidP="00E20170">
      <w:pPr>
        <w:rPr>
          <w:lang w:val="pt-BR"/>
        </w:rPr>
      </w:pPr>
    </w:p>
    <w:p w14:paraId="2FB8F1FA" w14:textId="6527C53B" w:rsidR="00D35E19" w:rsidRDefault="00D35E19" w:rsidP="00E20170">
      <w:pPr>
        <w:rPr>
          <w:lang w:val="pt-BR"/>
        </w:rPr>
      </w:pPr>
    </w:p>
    <w:p w14:paraId="41C6583A" w14:textId="71338335" w:rsidR="00D35E19" w:rsidRDefault="00D35E19" w:rsidP="00E20170">
      <w:pPr>
        <w:rPr>
          <w:lang w:val="pt-BR"/>
        </w:rPr>
      </w:pPr>
    </w:p>
    <w:p w14:paraId="603D75CC" w14:textId="30DD0287" w:rsidR="00D35E19" w:rsidRDefault="00D35E19" w:rsidP="00E20170">
      <w:pPr>
        <w:rPr>
          <w:lang w:val="pt-BR"/>
        </w:rPr>
      </w:pPr>
    </w:p>
    <w:p w14:paraId="29B6D2B4" w14:textId="65BE1F2D" w:rsidR="00D35E19" w:rsidRDefault="00D35E19" w:rsidP="00E20170">
      <w:pPr>
        <w:rPr>
          <w:lang w:val="pt-BR"/>
        </w:rPr>
      </w:pPr>
    </w:p>
    <w:p w14:paraId="0B1B0B07" w14:textId="24252A19" w:rsidR="00D35E19" w:rsidRPr="00C363A3" w:rsidRDefault="00D35E19" w:rsidP="00D35E19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 w:rsidR="004B518F">
        <w:rPr>
          <w:sz w:val="22"/>
          <w:szCs w:val="22"/>
        </w:rPr>
        <w:t>cursos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D35E19" w:rsidRPr="00F1156B" w14:paraId="0DA55840" w14:textId="77777777" w:rsidTr="00261A2F">
        <w:trPr>
          <w:cantSplit/>
          <w:jc w:val="center"/>
        </w:trPr>
        <w:tc>
          <w:tcPr>
            <w:tcW w:w="992" w:type="dxa"/>
          </w:tcPr>
          <w:p w14:paraId="2782C876" w14:textId="77777777" w:rsidR="00D35E19" w:rsidRPr="0081241E" w:rsidRDefault="00D35E19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5F512431" w14:textId="77777777" w:rsidR="00D35E19" w:rsidRPr="00817A82" w:rsidRDefault="00D35E19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46E65706" w14:textId="77777777" w:rsidR="00D35E19" w:rsidRPr="00817A82" w:rsidRDefault="00D35E19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D35E19" w:rsidRPr="00CC7D98" w14:paraId="31D38021" w14:textId="77777777" w:rsidTr="00261A2F">
        <w:trPr>
          <w:cantSplit/>
          <w:jc w:val="center"/>
        </w:trPr>
        <w:tc>
          <w:tcPr>
            <w:tcW w:w="992" w:type="dxa"/>
          </w:tcPr>
          <w:p w14:paraId="1B374547" w14:textId="77777777" w:rsidR="00D35E19" w:rsidRPr="0081241E" w:rsidRDefault="00D35E19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326966D9" w14:textId="5E61BB66" w:rsidR="00D35E19" w:rsidRDefault="00D35E19" w:rsidP="00261A2F">
            <w:pPr>
              <w:pStyle w:val="TextoTabela"/>
              <w:jc w:val="center"/>
            </w:pPr>
            <w:r>
              <w:t>Aba de</w:t>
            </w:r>
            <w:r w:rsidR="004B518F">
              <w:t xml:space="preserve"> visualização de cursos já cadastrados</w:t>
            </w:r>
          </w:p>
        </w:tc>
        <w:tc>
          <w:tcPr>
            <w:tcW w:w="4288" w:type="dxa"/>
          </w:tcPr>
          <w:p w14:paraId="109B5333" w14:textId="0F2E2659" w:rsidR="00D35E19" w:rsidRDefault="004B518F" w:rsidP="00261A2F">
            <w:pPr>
              <w:pStyle w:val="TextoTabela"/>
              <w:jc w:val="center"/>
            </w:pPr>
            <w:r>
              <w:t>Mostrar os cursos registrados</w:t>
            </w:r>
          </w:p>
        </w:tc>
      </w:tr>
      <w:tr w:rsidR="00D35E19" w:rsidRPr="00CC7D98" w14:paraId="56863605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19E73919" w14:textId="788F4C71" w:rsidR="00D35E19" w:rsidRDefault="004B518F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2DC84F19">
                <v:shape id="_x0000_i1075" type="#_x0000_t75" style="width:473pt;height:252pt;visibility:visible;mso-wrap-style:square">
                  <v:imagedata r:id="rId16" o:title=""/>
                </v:shape>
              </w:pict>
            </w:r>
          </w:p>
        </w:tc>
      </w:tr>
    </w:tbl>
    <w:p w14:paraId="49BEEEBE" w14:textId="2C5FEFC9" w:rsidR="00D35E19" w:rsidRDefault="00D35E19" w:rsidP="00E20170">
      <w:pPr>
        <w:rPr>
          <w:lang w:val="pt-BR"/>
        </w:rPr>
      </w:pPr>
    </w:p>
    <w:p w14:paraId="777EB347" w14:textId="52B0B303" w:rsidR="004B518F" w:rsidRDefault="004B518F" w:rsidP="00E20170">
      <w:pPr>
        <w:rPr>
          <w:lang w:val="pt-BR"/>
        </w:rPr>
      </w:pPr>
    </w:p>
    <w:p w14:paraId="5FD05C9E" w14:textId="577E1421" w:rsidR="004B518F" w:rsidRDefault="004B518F" w:rsidP="00E20170">
      <w:pPr>
        <w:rPr>
          <w:lang w:val="pt-BR"/>
        </w:rPr>
      </w:pPr>
    </w:p>
    <w:p w14:paraId="1AD7240F" w14:textId="4A8F26C5" w:rsidR="004B518F" w:rsidRDefault="004B518F" w:rsidP="00E20170">
      <w:pPr>
        <w:rPr>
          <w:lang w:val="pt-BR"/>
        </w:rPr>
      </w:pPr>
    </w:p>
    <w:p w14:paraId="70CF2CCE" w14:textId="56F6C17D" w:rsidR="004B518F" w:rsidRDefault="004B518F" w:rsidP="00E20170">
      <w:pPr>
        <w:rPr>
          <w:lang w:val="pt-BR"/>
        </w:rPr>
      </w:pPr>
    </w:p>
    <w:p w14:paraId="5369AC8E" w14:textId="180D9CC1" w:rsidR="004B518F" w:rsidRDefault="004B518F" w:rsidP="00E20170">
      <w:pPr>
        <w:rPr>
          <w:lang w:val="pt-BR"/>
        </w:rPr>
      </w:pPr>
    </w:p>
    <w:p w14:paraId="5D43516F" w14:textId="7A97E770" w:rsidR="004B518F" w:rsidRDefault="004B518F" w:rsidP="00E20170">
      <w:pPr>
        <w:rPr>
          <w:lang w:val="pt-BR"/>
        </w:rPr>
      </w:pPr>
    </w:p>
    <w:p w14:paraId="3096A4E8" w14:textId="1E411D71" w:rsidR="004B518F" w:rsidRDefault="004B518F" w:rsidP="00E20170">
      <w:pPr>
        <w:rPr>
          <w:lang w:val="pt-BR"/>
        </w:rPr>
      </w:pPr>
    </w:p>
    <w:p w14:paraId="431344A1" w14:textId="553CA064" w:rsidR="004B518F" w:rsidRDefault="004B518F" w:rsidP="00E20170">
      <w:pPr>
        <w:rPr>
          <w:lang w:val="pt-BR"/>
        </w:rPr>
      </w:pPr>
    </w:p>
    <w:p w14:paraId="11E1F63F" w14:textId="24B0812A" w:rsidR="004B518F" w:rsidRDefault="004B518F" w:rsidP="00E20170">
      <w:pPr>
        <w:rPr>
          <w:lang w:val="pt-BR"/>
        </w:rPr>
      </w:pPr>
    </w:p>
    <w:p w14:paraId="2257FD87" w14:textId="24A5F2A5" w:rsidR="004B518F" w:rsidRDefault="004B518F" w:rsidP="00E20170">
      <w:pPr>
        <w:rPr>
          <w:lang w:val="pt-BR"/>
        </w:rPr>
      </w:pPr>
    </w:p>
    <w:p w14:paraId="0D5A6C2D" w14:textId="60F4B1B8" w:rsidR="004B518F" w:rsidRDefault="004B518F" w:rsidP="00E20170">
      <w:pPr>
        <w:rPr>
          <w:lang w:val="pt-BR"/>
        </w:rPr>
      </w:pPr>
    </w:p>
    <w:p w14:paraId="2652C29A" w14:textId="500050DB" w:rsidR="004B518F" w:rsidRDefault="004B518F" w:rsidP="00E20170">
      <w:pPr>
        <w:rPr>
          <w:lang w:val="pt-BR"/>
        </w:rPr>
      </w:pPr>
    </w:p>
    <w:p w14:paraId="372AC344" w14:textId="7E91DC25" w:rsidR="004B518F" w:rsidRDefault="004B518F" w:rsidP="00E20170">
      <w:pPr>
        <w:rPr>
          <w:lang w:val="pt-BR"/>
        </w:rPr>
      </w:pPr>
    </w:p>
    <w:p w14:paraId="3CB76C7B" w14:textId="63C97A08" w:rsidR="004B518F" w:rsidRDefault="004B518F" w:rsidP="00E20170">
      <w:pPr>
        <w:rPr>
          <w:lang w:val="pt-BR"/>
        </w:rPr>
      </w:pPr>
    </w:p>
    <w:p w14:paraId="435B6C75" w14:textId="255C9F65" w:rsidR="004B518F" w:rsidRDefault="004B518F" w:rsidP="00E20170">
      <w:pPr>
        <w:rPr>
          <w:lang w:val="pt-BR"/>
        </w:rPr>
      </w:pPr>
    </w:p>
    <w:p w14:paraId="6D5BA5D4" w14:textId="6FF5A26F" w:rsidR="004B518F" w:rsidRDefault="004B518F" w:rsidP="00E20170">
      <w:pPr>
        <w:rPr>
          <w:lang w:val="pt-BR"/>
        </w:rPr>
      </w:pPr>
    </w:p>
    <w:p w14:paraId="3D65763C" w14:textId="7875A3A6" w:rsidR="004B518F" w:rsidRDefault="004B518F" w:rsidP="00E20170">
      <w:pPr>
        <w:rPr>
          <w:lang w:val="pt-BR"/>
        </w:rPr>
      </w:pPr>
    </w:p>
    <w:p w14:paraId="54141EED" w14:textId="22F33B3F" w:rsidR="004B518F" w:rsidRDefault="004B518F" w:rsidP="00E20170">
      <w:pPr>
        <w:rPr>
          <w:lang w:val="pt-BR"/>
        </w:rPr>
      </w:pPr>
    </w:p>
    <w:p w14:paraId="6834AEDC" w14:textId="482518FF" w:rsidR="004B518F" w:rsidRDefault="004B518F" w:rsidP="00E20170">
      <w:pPr>
        <w:rPr>
          <w:lang w:val="pt-BR"/>
        </w:rPr>
      </w:pPr>
    </w:p>
    <w:p w14:paraId="523CB7C4" w14:textId="7E62BED4" w:rsidR="004B518F" w:rsidRDefault="004B518F" w:rsidP="00E20170">
      <w:pPr>
        <w:rPr>
          <w:lang w:val="pt-BR"/>
        </w:rPr>
      </w:pPr>
    </w:p>
    <w:p w14:paraId="2D3FC90C" w14:textId="031098EC" w:rsidR="004B518F" w:rsidRDefault="004B518F" w:rsidP="00E20170">
      <w:pPr>
        <w:rPr>
          <w:lang w:val="pt-BR"/>
        </w:rPr>
      </w:pPr>
    </w:p>
    <w:p w14:paraId="2EC734C2" w14:textId="2B3FB199" w:rsidR="004B518F" w:rsidRDefault="004B518F" w:rsidP="00E20170">
      <w:pPr>
        <w:rPr>
          <w:lang w:val="pt-BR"/>
        </w:rPr>
      </w:pPr>
    </w:p>
    <w:p w14:paraId="458D1120" w14:textId="4FD6CA99" w:rsidR="004B518F" w:rsidRDefault="004B518F" w:rsidP="00E20170">
      <w:pPr>
        <w:rPr>
          <w:lang w:val="pt-BR"/>
        </w:rPr>
      </w:pPr>
    </w:p>
    <w:p w14:paraId="7E271E7A" w14:textId="3DC938CA" w:rsidR="004B518F" w:rsidRDefault="004B518F" w:rsidP="00E20170">
      <w:pPr>
        <w:rPr>
          <w:lang w:val="pt-BR"/>
        </w:rPr>
      </w:pPr>
    </w:p>
    <w:p w14:paraId="6B946AA2" w14:textId="37CBAD1B" w:rsidR="004B518F" w:rsidRDefault="004B518F" w:rsidP="00E20170">
      <w:pPr>
        <w:rPr>
          <w:lang w:val="pt-BR"/>
        </w:rPr>
      </w:pPr>
    </w:p>
    <w:p w14:paraId="1BBCC026" w14:textId="33243564" w:rsidR="004B518F" w:rsidRDefault="004B518F" w:rsidP="00E20170">
      <w:pPr>
        <w:rPr>
          <w:lang w:val="pt-BR"/>
        </w:rPr>
      </w:pPr>
    </w:p>
    <w:p w14:paraId="0F211107" w14:textId="0296E8E7" w:rsidR="004B518F" w:rsidRDefault="004B518F" w:rsidP="00E20170">
      <w:pPr>
        <w:rPr>
          <w:lang w:val="pt-BR"/>
        </w:rPr>
      </w:pPr>
    </w:p>
    <w:p w14:paraId="72719199" w14:textId="09EB96D2" w:rsidR="004B518F" w:rsidRDefault="004B518F" w:rsidP="00E20170">
      <w:pPr>
        <w:rPr>
          <w:lang w:val="pt-BR"/>
        </w:rPr>
      </w:pPr>
    </w:p>
    <w:p w14:paraId="2E05A0A0" w14:textId="28EFE5A8" w:rsidR="004B518F" w:rsidRDefault="004B518F" w:rsidP="00E20170">
      <w:pPr>
        <w:rPr>
          <w:lang w:val="pt-BR"/>
        </w:rPr>
      </w:pPr>
    </w:p>
    <w:p w14:paraId="164A151B" w14:textId="331873B1" w:rsidR="004B518F" w:rsidRDefault="004B518F" w:rsidP="00E20170">
      <w:pPr>
        <w:rPr>
          <w:lang w:val="pt-BR"/>
        </w:rPr>
      </w:pPr>
    </w:p>
    <w:p w14:paraId="7F40498A" w14:textId="33668172" w:rsidR="004B518F" w:rsidRPr="00C363A3" w:rsidRDefault="004B518F" w:rsidP="004B518F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>
        <w:rPr>
          <w:sz w:val="22"/>
          <w:szCs w:val="22"/>
        </w:rPr>
        <w:t>editar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4B518F" w:rsidRPr="00F1156B" w14:paraId="338F6143" w14:textId="77777777" w:rsidTr="00261A2F">
        <w:trPr>
          <w:cantSplit/>
          <w:jc w:val="center"/>
        </w:trPr>
        <w:tc>
          <w:tcPr>
            <w:tcW w:w="992" w:type="dxa"/>
          </w:tcPr>
          <w:p w14:paraId="60522DDD" w14:textId="77777777" w:rsidR="004B518F" w:rsidRPr="0081241E" w:rsidRDefault="004B518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4BB66581" w14:textId="77777777" w:rsidR="004B518F" w:rsidRPr="00817A82" w:rsidRDefault="004B518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2F60E71F" w14:textId="77777777" w:rsidR="004B518F" w:rsidRPr="00817A82" w:rsidRDefault="004B518F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4B518F" w:rsidRPr="00CC7D98" w14:paraId="1E371E63" w14:textId="77777777" w:rsidTr="00261A2F">
        <w:trPr>
          <w:cantSplit/>
          <w:jc w:val="center"/>
        </w:trPr>
        <w:tc>
          <w:tcPr>
            <w:tcW w:w="992" w:type="dxa"/>
          </w:tcPr>
          <w:p w14:paraId="1E930861" w14:textId="77777777" w:rsidR="004B518F" w:rsidRPr="0081241E" w:rsidRDefault="004B518F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09B53E31" w14:textId="2661A59B" w:rsidR="004B518F" w:rsidRDefault="004B518F" w:rsidP="00261A2F">
            <w:pPr>
              <w:pStyle w:val="TextoTabela"/>
              <w:jc w:val="center"/>
            </w:pPr>
            <w:r>
              <w:t>Clicar no botão de edição</w:t>
            </w:r>
          </w:p>
        </w:tc>
        <w:tc>
          <w:tcPr>
            <w:tcW w:w="4288" w:type="dxa"/>
          </w:tcPr>
          <w:p w14:paraId="091FA62F" w14:textId="16129C7A" w:rsidR="004B518F" w:rsidRDefault="004B518F" w:rsidP="00261A2F">
            <w:pPr>
              <w:pStyle w:val="TextoTabela"/>
              <w:jc w:val="center"/>
            </w:pPr>
            <w:r>
              <w:t>Redireciona o usuário para um formulario para alterar um registro e mostra uma mensagem de alterção bem sucedida</w:t>
            </w:r>
          </w:p>
        </w:tc>
      </w:tr>
      <w:tr w:rsidR="004B518F" w:rsidRPr="00CC7D98" w14:paraId="56FAF28F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4395701D" w14:textId="13C1DBCB" w:rsidR="004B518F" w:rsidRDefault="0027233C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5B02C163">
                <v:shape id="_x0000_i1081" type="#_x0000_t75" style="width:473pt;height:252pt;visibility:visible;mso-wrap-style:square">
                  <v:imagedata r:id="rId17" o:title=""/>
                </v:shape>
              </w:pict>
            </w:r>
          </w:p>
        </w:tc>
      </w:tr>
    </w:tbl>
    <w:p w14:paraId="4C1B20B2" w14:textId="693AF874" w:rsidR="004B518F" w:rsidRDefault="004B518F" w:rsidP="00E20170">
      <w:pPr>
        <w:rPr>
          <w:lang w:val="pt-BR"/>
        </w:rPr>
      </w:pPr>
    </w:p>
    <w:p w14:paraId="165A7ACC" w14:textId="282592DE" w:rsidR="0027233C" w:rsidRDefault="0027233C" w:rsidP="00E20170">
      <w:pPr>
        <w:rPr>
          <w:lang w:val="pt-BR"/>
        </w:rPr>
      </w:pPr>
    </w:p>
    <w:p w14:paraId="44800F50" w14:textId="7FD84088" w:rsidR="0027233C" w:rsidRDefault="0027233C" w:rsidP="00E20170">
      <w:pPr>
        <w:rPr>
          <w:lang w:val="pt-BR"/>
        </w:rPr>
      </w:pPr>
    </w:p>
    <w:p w14:paraId="2630A4C2" w14:textId="332D69FD" w:rsidR="0027233C" w:rsidRDefault="0027233C" w:rsidP="00E20170">
      <w:pPr>
        <w:rPr>
          <w:lang w:val="pt-BR"/>
        </w:rPr>
      </w:pPr>
    </w:p>
    <w:p w14:paraId="7047DBA2" w14:textId="0FC1D60F" w:rsidR="0027233C" w:rsidRDefault="0027233C" w:rsidP="00E20170">
      <w:pPr>
        <w:rPr>
          <w:lang w:val="pt-BR"/>
        </w:rPr>
      </w:pPr>
    </w:p>
    <w:p w14:paraId="1A3DA8D6" w14:textId="4A82D3BD" w:rsidR="0027233C" w:rsidRDefault="0027233C" w:rsidP="00E20170">
      <w:pPr>
        <w:rPr>
          <w:lang w:val="pt-BR"/>
        </w:rPr>
      </w:pPr>
    </w:p>
    <w:p w14:paraId="1801C3C4" w14:textId="16C00255" w:rsidR="0027233C" w:rsidRDefault="0027233C" w:rsidP="00E20170">
      <w:pPr>
        <w:rPr>
          <w:lang w:val="pt-BR"/>
        </w:rPr>
      </w:pPr>
    </w:p>
    <w:p w14:paraId="5F263F55" w14:textId="59589285" w:rsidR="0027233C" w:rsidRDefault="0027233C" w:rsidP="00E20170">
      <w:pPr>
        <w:rPr>
          <w:lang w:val="pt-BR"/>
        </w:rPr>
      </w:pPr>
    </w:p>
    <w:p w14:paraId="35F9CEB6" w14:textId="4B7BE027" w:rsidR="0027233C" w:rsidRDefault="0027233C" w:rsidP="00E20170">
      <w:pPr>
        <w:rPr>
          <w:lang w:val="pt-BR"/>
        </w:rPr>
      </w:pPr>
    </w:p>
    <w:p w14:paraId="6A530F4F" w14:textId="0F7F2D0F" w:rsidR="0027233C" w:rsidRDefault="0027233C" w:rsidP="00E20170">
      <w:pPr>
        <w:rPr>
          <w:lang w:val="pt-BR"/>
        </w:rPr>
      </w:pPr>
    </w:p>
    <w:p w14:paraId="1CF04662" w14:textId="48C8DE57" w:rsidR="0027233C" w:rsidRDefault="0027233C" w:rsidP="00E20170">
      <w:pPr>
        <w:rPr>
          <w:lang w:val="pt-BR"/>
        </w:rPr>
      </w:pPr>
    </w:p>
    <w:p w14:paraId="5D06870C" w14:textId="5E77B039" w:rsidR="0027233C" w:rsidRDefault="0027233C" w:rsidP="00E20170">
      <w:pPr>
        <w:rPr>
          <w:lang w:val="pt-BR"/>
        </w:rPr>
      </w:pPr>
    </w:p>
    <w:p w14:paraId="30B064E2" w14:textId="7A1AF456" w:rsidR="0027233C" w:rsidRDefault="0027233C" w:rsidP="00E20170">
      <w:pPr>
        <w:rPr>
          <w:lang w:val="pt-BR"/>
        </w:rPr>
      </w:pPr>
    </w:p>
    <w:p w14:paraId="771C76F5" w14:textId="1A0C8E9D" w:rsidR="0027233C" w:rsidRDefault="0027233C" w:rsidP="00E20170">
      <w:pPr>
        <w:rPr>
          <w:lang w:val="pt-BR"/>
        </w:rPr>
      </w:pPr>
    </w:p>
    <w:p w14:paraId="6EC7EF61" w14:textId="07374DFC" w:rsidR="0027233C" w:rsidRDefault="0027233C" w:rsidP="00E20170">
      <w:pPr>
        <w:rPr>
          <w:lang w:val="pt-BR"/>
        </w:rPr>
      </w:pPr>
    </w:p>
    <w:p w14:paraId="6FB765D4" w14:textId="69CA7970" w:rsidR="0027233C" w:rsidRDefault="0027233C" w:rsidP="00E20170">
      <w:pPr>
        <w:rPr>
          <w:lang w:val="pt-BR"/>
        </w:rPr>
      </w:pPr>
    </w:p>
    <w:p w14:paraId="17A1AE9B" w14:textId="30B43FE2" w:rsidR="0027233C" w:rsidRDefault="0027233C" w:rsidP="00E20170">
      <w:pPr>
        <w:rPr>
          <w:lang w:val="pt-BR"/>
        </w:rPr>
      </w:pPr>
    </w:p>
    <w:p w14:paraId="0E039733" w14:textId="3ACC27B1" w:rsidR="0027233C" w:rsidRDefault="0027233C" w:rsidP="00E20170">
      <w:pPr>
        <w:rPr>
          <w:lang w:val="pt-BR"/>
        </w:rPr>
      </w:pPr>
    </w:p>
    <w:p w14:paraId="451B7290" w14:textId="4906E02B" w:rsidR="0027233C" w:rsidRDefault="0027233C" w:rsidP="00E20170">
      <w:pPr>
        <w:rPr>
          <w:lang w:val="pt-BR"/>
        </w:rPr>
      </w:pPr>
    </w:p>
    <w:p w14:paraId="27D2B401" w14:textId="595050CB" w:rsidR="0027233C" w:rsidRDefault="0027233C" w:rsidP="00E20170">
      <w:pPr>
        <w:rPr>
          <w:lang w:val="pt-BR"/>
        </w:rPr>
      </w:pPr>
    </w:p>
    <w:p w14:paraId="7938720E" w14:textId="057C7C06" w:rsidR="0027233C" w:rsidRDefault="0027233C" w:rsidP="00E20170">
      <w:pPr>
        <w:rPr>
          <w:lang w:val="pt-BR"/>
        </w:rPr>
      </w:pPr>
    </w:p>
    <w:p w14:paraId="13AEAC41" w14:textId="2F12E453" w:rsidR="0027233C" w:rsidRDefault="0027233C" w:rsidP="00E20170">
      <w:pPr>
        <w:rPr>
          <w:lang w:val="pt-BR"/>
        </w:rPr>
      </w:pPr>
    </w:p>
    <w:p w14:paraId="02CE0C2A" w14:textId="35B549BA" w:rsidR="0027233C" w:rsidRDefault="0027233C" w:rsidP="00E20170">
      <w:pPr>
        <w:rPr>
          <w:lang w:val="pt-BR"/>
        </w:rPr>
      </w:pPr>
    </w:p>
    <w:p w14:paraId="06DA2D55" w14:textId="7B09C84D" w:rsidR="0027233C" w:rsidRDefault="0027233C" w:rsidP="00E20170">
      <w:pPr>
        <w:rPr>
          <w:lang w:val="pt-BR"/>
        </w:rPr>
      </w:pPr>
    </w:p>
    <w:p w14:paraId="41563B8B" w14:textId="243709DB" w:rsidR="0027233C" w:rsidRDefault="0027233C" w:rsidP="00E20170">
      <w:pPr>
        <w:rPr>
          <w:lang w:val="pt-BR"/>
        </w:rPr>
      </w:pPr>
    </w:p>
    <w:p w14:paraId="6E81DF89" w14:textId="076987D4" w:rsidR="0027233C" w:rsidRDefault="0027233C" w:rsidP="00E20170">
      <w:pPr>
        <w:rPr>
          <w:lang w:val="pt-BR"/>
        </w:rPr>
      </w:pPr>
    </w:p>
    <w:p w14:paraId="768C89A2" w14:textId="0888FFD8" w:rsidR="0027233C" w:rsidRDefault="0027233C" w:rsidP="00E20170">
      <w:pPr>
        <w:rPr>
          <w:lang w:val="pt-BR"/>
        </w:rPr>
      </w:pPr>
    </w:p>
    <w:p w14:paraId="0ACBBBD7" w14:textId="44F1EDB0" w:rsidR="0027233C" w:rsidRDefault="0027233C" w:rsidP="00E20170">
      <w:pPr>
        <w:rPr>
          <w:lang w:val="pt-BR"/>
        </w:rPr>
      </w:pPr>
    </w:p>
    <w:p w14:paraId="103856D3" w14:textId="5C67A6FB" w:rsidR="0027233C" w:rsidRDefault="0027233C" w:rsidP="00E20170">
      <w:pPr>
        <w:rPr>
          <w:lang w:val="pt-BR"/>
        </w:rPr>
      </w:pPr>
    </w:p>
    <w:p w14:paraId="0F7DCC38" w14:textId="68103C6F" w:rsidR="0027233C" w:rsidRDefault="0027233C" w:rsidP="00E20170">
      <w:pPr>
        <w:rPr>
          <w:lang w:val="pt-BR"/>
        </w:rPr>
      </w:pPr>
    </w:p>
    <w:p w14:paraId="10585606" w14:textId="509780CE" w:rsidR="0027233C" w:rsidRPr="00C363A3" w:rsidRDefault="0027233C" w:rsidP="0027233C">
      <w:pPr>
        <w:pStyle w:val="Ttulo2"/>
        <w:rPr>
          <w:sz w:val="22"/>
          <w:szCs w:val="22"/>
        </w:rPr>
      </w:pPr>
      <w:r>
        <w:rPr>
          <w:sz w:val="22"/>
          <w:szCs w:val="22"/>
        </w:rPr>
        <w:t xml:space="preserve">Validação das entradas- </w:t>
      </w:r>
      <w:r>
        <w:rPr>
          <w:sz w:val="22"/>
          <w:szCs w:val="22"/>
        </w:rPr>
        <w:t>excluir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27233C" w:rsidRPr="00F1156B" w14:paraId="264CE9CB" w14:textId="77777777" w:rsidTr="00261A2F">
        <w:trPr>
          <w:cantSplit/>
          <w:jc w:val="center"/>
        </w:trPr>
        <w:tc>
          <w:tcPr>
            <w:tcW w:w="992" w:type="dxa"/>
          </w:tcPr>
          <w:p w14:paraId="27E8DA94" w14:textId="77777777" w:rsidR="0027233C" w:rsidRPr="0081241E" w:rsidRDefault="0027233C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2B1634A9" w14:textId="77777777" w:rsidR="0027233C" w:rsidRPr="00817A82" w:rsidRDefault="0027233C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0DEF0985" w14:textId="77777777" w:rsidR="0027233C" w:rsidRPr="00817A82" w:rsidRDefault="0027233C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7233C" w:rsidRPr="00CC7D98" w14:paraId="25FCEE10" w14:textId="77777777" w:rsidTr="00261A2F">
        <w:trPr>
          <w:cantSplit/>
          <w:jc w:val="center"/>
        </w:trPr>
        <w:tc>
          <w:tcPr>
            <w:tcW w:w="992" w:type="dxa"/>
          </w:tcPr>
          <w:p w14:paraId="6FB1C63E" w14:textId="77777777" w:rsidR="0027233C" w:rsidRPr="0081241E" w:rsidRDefault="0027233C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120F2CE4" w14:textId="79E040C8" w:rsidR="0027233C" w:rsidRDefault="0027233C" w:rsidP="00261A2F">
            <w:pPr>
              <w:pStyle w:val="TextoTabela"/>
              <w:jc w:val="center"/>
            </w:pPr>
            <w:r>
              <w:t xml:space="preserve">Clicar no botão de </w:t>
            </w:r>
            <w:r>
              <w:t>exclusão</w:t>
            </w:r>
          </w:p>
        </w:tc>
        <w:tc>
          <w:tcPr>
            <w:tcW w:w="4288" w:type="dxa"/>
          </w:tcPr>
          <w:p w14:paraId="6B39DDC0" w14:textId="4456D9B3" w:rsidR="0027233C" w:rsidRDefault="0027233C" w:rsidP="00261A2F">
            <w:pPr>
              <w:pStyle w:val="TextoTabela"/>
              <w:jc w:val="center"/>
            </w:pPr>
            <w:r>
              <w:t>Apaga o registro do banco e informa que a exclusão foi realizada</w:t>
            </w:r>
          </w:p>
        </w:tc>
      </w:tr>
      <w:tr w:rsidR="0027233C" w:rsidRPr="00CC7D98" w14:paraId="4EDBD873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73459115" w14:textId="40E58E76" w:rsidR="0027233C" w:rsidRDefault="0027233C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138DC5AF">
                <v:shape id="_x0000_i1084" type="#_x0000_t75" style="width:473pt;height:252pt;visibility:visible;mso-wrap-style:square">
                  <v:imagedata r:id="rId18" o:title=""/>
                </v:shape>
              </w:pict>
            </w:r>
          </w:p>
        </w:tc>
      </w:tr>
    </w:tbl>
    <w:p w14:paraId="51EB6216" w14:textId="283B391E" w:rsidR="0027233C" w:rsidRDefault="0027233C" w:rsidP="00E20170">
      <w:pPr>
        <w:rPr>
          <w:lang w:val="pt-BR"/>
        </w:rPr>
      </w:pPr>
    </w:p>
    <w:p w14:paraId="030AF0BF" w14:textId="55C26F61" w:rsidR="0027233C" w:rsidRDefault="0027233C" w:rsidP="00E20170">
      <w:pPr>
        <w:rPr>
          <w:lang w:val="pt-BR"/>
        </w:rPr>
      </w:pPr>
    </w:p>
    <w:p w14:paraId="1F37CB96" w14:textId="3A8A00D3" w:rsidR="0027233C" w:rsidRDefault="0027233C" w:rsidP="00E20170">
      <w:pPr>
        <w:rPr>
          <w:lang w:val="pt-BR"/>
        </w:rPr>
      </w:pPr>
    </w:p>
    <w:p w14:paraId="5B4E757E" w14:textId="6BFE509E" w:rsidR="0027233C" w:rsidRDefault="0027233C" w:rsidP="00E20170">
      <w:pPr>
        <w:rPr>
          <w:lang w:val="pt-BR"/>
        </w:rPr>
      </w:pPr>
    </w:p>
    <w:p w14:paraId="1667A22E" w14:textId="139C9914" w:rsidR="0027233C" w:rsidRDefault="0027233C" w:rsidP="00E20170">
      <w:pPr>
        <w:rPr>
          <w:lang w:val="pt-BR"/>
        </w:rPr>
      </w:pPr>
    </w:p>
    <w:p w14:paraId="79A93D53" w14:textId="6CA287AB" w:rsidR="0027233C" w:rsidRDefault="0027233C" w:rsidP="00E20170">
      <w:pPr>
        <w:rPr>
          <w:lang w:val="pt-BR"/>
        </w:rPr>
      </w:pPr>
    </w:p>
    <w:p w14:paraId="323BA854" w14:textId="35B56613" w:rsidR="0027233C" w:rsidRDefault="0027233C" w:rsidP="00E20170">
      <w:pPr>
        <w:rPr>
          <w:lang w:val="pt-BR"/>
        </w:rPr>
      </w:pPr>
    </w:p>
    <w:p w14:paraId="0B19AC4A" w14:textId="72F34E00" w:rsidR="0027233C" w:rsidRDefault="0027233C" w:rsidP="00E20170">
      <w:pPr>
        <w:rPr>
          <w:lang w:val="pt-BR"/>
        </w:rPr>
      </w:pPr>
    </w:p>
    <w:p w14:paraId="7B043BE6" w14:textId="6C7AE7F4" w:rsidR="0027233C" w:rsidRDefault="0027233C" w:rsidP="00E20170">
      <w:pPr>
        <w:rPr>
          <w:lang w:val="pt-BR"/>
        </w:rPr>
      </w:pPr>
    </w:p>
    <w:p w14:paraId="42217028" w14:textId="17D87365" w:rsidR="0027233C" w:rsidRDefault="0027233C" w:rsidP="00E20170">
      <w:pPr>
        <w:rPr>
          <w:lang w:val="pt-BR"/>
        </w:rPr>
      </w:pPr>
    </w:p>
    <w:p w14:paraId="65CF9A65" w14:textId="6862F113" w:rsidR="0027233C" w:rsidRDefault="0027233C" w:rsidP="00E20170">
      <w:pPr>
        <w:rPr>
          <w:lang w:val="pt-BR"/>
        </w:rPr>
      </w:pPr>
    </w:p>
    <w:p w14:paraId="36C764AF" w14:textId="1A6E4DF1" w:rsidR="0027233C" w:rsidRDefault="0027233C" w:rsidP="00E20170">
      <w:pPr>
        <w:rPr>
          <w:lang w:val="pt-BR"/>
        </w:rPr>
      </w:pPr>
    </w:p>
    <w:p w14:paraId="14B0CB27" w14:textId="5D6E5E46" w:rsidR="0027233C" w:rsidRDefault="0027233C" w:rsidP="00E20170">
      <w:pPr>
        <w:rPr>
          <w:lang w:val="pt-BR"/>
        </w:rPr>
      </w:pPr>
    </w:p>
    <w:p w14:paraId="6E238BBA" w14:textId="64B458C7" w:rsidR="0027233C" w:rsidRDefault="0027233C" w:rsidP="00E20170">
      <w:pPr>
        <w:rPr>
          <w:lang w:val="pt-BR"/>
        </w:rPr>
      </w:pPr>
    </w:p>
    <w:p w14:paraId="75BEAE05" w14:textId="2F26ECF4" w:rsidR="0027233C" w:rsidRDefault="0027233C" w:rsidP="00E20170">
      <w:pPr>
        <w:rPr>
          <w:lang w:val="pt-BR"/>
        </w:rPr>
      </w:pPr>
    </w:p>
    <w:p w14:paraId="035D1F4A" w14:textId="26861AC6" w:rsidR="0027233C" w:rsidRDefault="0027233C" w:rsidP="00E20170">
      <w:pPr>
        <w:rPr>
          <w:lang w:val="pt-BR"/>
        </w:rPr>
      </w:pPr>
    </w:p>
    <w:p w14:paraId="01BDDCF3" w14:textId="6BD20089" w:rsidR="0027233C" w:rsidRDefault="0027233C" w:rsidP="00E20170">
      <w:pPr>
        <w:rPr>
          <w:lang w:val="pt-BR"/>
        </w:rPr>
      </w:pPr>
    </w:p>
    <w:p w14:paraId="726B72B1" w14:textId="1F1BE8DD" w:rsidR="0027233C" w:rsidRDefault="0027233C" w:rsidP="00E20170">
      <w:pPr>
        <w:rPr>
          <w:lang w:val="pt-BR"/>
        </w:rPr>
      </w:pPr>
    </w:p>
    <w:p w14:paraId="0CC123CE" w14:textId="68874E2E" w:rsidR="0027233C" w:rsidRDefault="0027233C" w:rsidP="00E20170">
      <w:pPr>
        <w:rPr>
          <w:lang w:val="pt-BR"/>
        </w:rPr>
      </w:pPr>
    </w:p>
    <w:p w14:paraId="29CF2B54" w14:textId="0BBE0F95" w:rsidR="0027233C" w:rsidRDefault="0027233C" w:rsidP="00E20170">
      <w:pPr>
        <w:rPr>
          <w:lang w:val="pt-BR"/>
        </w:rPr>
      </w:pPr>
    </w:p>
    <w:p w14:paraId="15688758" w14:textId="661D07FE" w:rsidR="0027233C" w:rsidRDefault="0027233C" w:rsidP="00E20170">
      <w:pPr>
        <w:rPr>
          <w:lang w:val="pt-BR"/>
        </w:rPr>
      </w:pPr>
    </w:p>
    <w:p w14:paraId="02C890FD" w14:textId="636EFB19" w:rsidR="0027233C" w:rsidRDefault="0027233C" w:rsidP="00E20170">
      <w:pPr>
        <w:rPr>
          <w:lang w:val="pt-BR"/>
        </w:rPr>
      </w:pPr>
    </w:p>
    <w:p w14:paraId="33A3C8F9" w14:textId="2D61CF9A" w:rsidR="0027233C" w:rsidRDefault="0027233C" w:rsidP="00E20170">
      <w:pPr>
        <w:rPr>
          <w:lang w:val="pt-BR"/>
        </w:rPr>
      </w:pPr>
    </w:p>
    <w:p w14:paraId="1C6603F0" w14:textId="10B1E27C" w:rsidR="0027233C" w:rsidRDefault="0027233C" w:rsidP="00E20170">
      <w:pPr>
        <w:rPr>
          <w:lang w:val="pt-BR"/>
        </w:rPr>
      </w:pPr>
    </w:p>
    <w:p w14:paraId="134A6FCA" w14:textId="29AF4976" w:rsidR="0027233C" w:rsidRDefault="0027233C" w:rsidP="00E20170">
      <w:pPr>
        <w:rPr>
          <w:lang w:val="pt-BR"/>
        </w:rPr>
      </w:pPr>
    </w:p>
    <w:p w14:paraId="44A20CBB" w14:textId="17CF4C1C" w:rsidR="0027233C" w:rsidRDefault="0027233C" w:rsidP="00E20170">
      <w:pPr>
        <w:rPr>
          <w:lang w:val="pt-BR"/>
        </w:rPr>
      </w:pPr>
    </w:p>
    <w:p w14:paraId="06A7906A" w14:textId="655BD57F" w:rsidR="0027233C" w:rsidRDefault="0027233C" w:rsidP="00E20170">
      <w:pPr>
        <w:rPr>
          <w:lang w:val="pt-BR"/>
        </w:rPr>
      </w:pPr>
    </w:p>
    <w:p w14:paraId="56269264" w14:textId="07B47D57" w:rsidR="0027233C" w:rsidRPr="00C363A3" w:rsidRDefault="0027233C" w:rsidP="0027233C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Validação das entradas- </w:t>
      </w:r>
      <w:r>
        <w:rPr>
          <w:sz w:val="22"/>
          <w:szCs w:val="22"/>
        </w:rPr>
        <w:t>Log</w:t>
      </w:r>
      <w:r w:rsidR="00B9658C">
        <w:rPr>
          <w:sz w:val="22"/>
          <w:szCs w:val="22"/>
        </w:rPr>
        <w:t xml:space="preserve"> </w:t>
      </w:r>
      <w:r>
        <w:rPr>
          <w:sz w:val="22"/>
          <w:szCs w:val="22"/>
        </w:rPr>
        <w:t>(requer melhorias)</w:t>
      </w:r>
    </w:p>
    <w:tbl>
      <w:tblPr>
        <w:tblW w:w="956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4288"/>
        <w:gridCol w:w="4288"/>
      </w:tblGrid>
      <w:tr w:rsidR="0027233C" w:rsidRPr="00F1156B" w14:paraId="506854E2" w14:textId="77777777" w:rsidTr="00261A2F">
        <w:trPr>
          <w:cantSplit/>
          <w:jc w:val="center"/>
        </w:trPr>
        <w:tc>
          <w:tcPr>
            <w:tcW w:w="992" w:type="dxa"/>
          </w:tcPr>
          <w:p w14:paraId="20CAEC28" w14:textId="77777777" w:rsidR="0027233C" w:rsidRPr="0081241E" w:rsidRDefault="0027233C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88" w:type="dxa"/>
          </w:tcPr>
          <w:p w14:paraId="23D28E9A" w14:textId="77777777" w:rsidR="0027233C" w:rsidRPr="00817A82" w:rsidRDefault="0027233C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88" w:type="dxa"/>
          </w:tcPr>
          <w:p w14:paraId="5FB57C24" w14:textId="77777777" w:rsidR="0027233C" w:rsidRPr="00817A82" w:rsidRDefault="0027233C" w:rsidP="00261A2F">
            <w:pPr>
              <w:pStyle w:val="Textodetabela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27233C" w:rsidRPr="00CC7D98" w14:paraId="080DE9A2" w14:textId="77777777" w:rsidTr="00261A2F">
        <w:trPr>
          <w:cantSplit/>
          <w:jc w:val="center"/>
        </w:trPr>
        <w:tc>
          <w:tcPr>
            <w:tcW w:w="992" w:type="dxa"/>
          </w:tcPr>
          <w:p w14:paraId="4D8D39D8" w14:textId="77777777" w:rsidR="0027233C" w:rsidRPr="0081241E" w:rsidRDefault="0027233C" w:rsidP="00261A2F">
            <w:pPr>
              <w:pStyle w:val="Textodetabela"/>
              <w:jc w:val="center"/>
              <w:rPr>
                <w:b/>
              </w:rPr>
            </w:pPr>
            <w:r>
              <w:t>A1</w:t>
            </w:r>
          </w:p>
        </w:tc>
        <w:tc>
          <w:tcPr>
            <w:tcW w:w="4288" w:type="dxa"/>
          </w:tcPr>
          <w:p w14:paraId="3DF0E1D8" w14:textId="497FADE1" w:rsidR="0027233C" w:rsidRDefault="0027233C" w:rsidP="00261A2F">
            <w:pPr>
              <w:pStyle w:val="TextoTabela"/>
              <w:jc w:val="center"/>
            </w:pPr>
            <w:r>
              <w:t>Exbir Log de registros</w:t>
            </w:r>
          </w:p>
        </w:tc>
        <w:tc>
          <w:tcPr>
            <w:tcW w:w="4288" w:type="dxa"/>
          </w:tcPr>
          <w:p w14:paraId="5D14F528" w14:textId="2D4803D9" w:rsidR="0027233C" w:rsidRDefault="0027233C" w:rsidP="00261A2F">
            <w:pPr>
              <w:pStyle w:val="TextoTabela"/>
              <w:jc w:val="center"/>
            </w:pPr>
            <w:r>
              <w:t>Mostrar o log de registros e alterações feitas</w:t>
            </w:r>
          </w:p>
        </w:tc>
      </w:tr>
      <w:tr w:rsidR="0027233C" w:rsidRPr="00CC7D98" w14:paraId="64C01DBC" w14:textId="77777777" w:rsidTr="00261A2F">
        <w:trPr>
          <w:cantSplit/>
          <w:trHeight w:val="1320"/>
          <w:jc w:val="center"/>
        </w:trPr>
        <w:tc>
          <w:tcPr>
            <w:tcW w:w="9568" w:type="dxa"/>
            <w:gridSpan w:val="3"/>
          </w:tcPr>
          <w:p w14:paraId="18C8A71F" w14:textId="3299FC72" w:rsidR="0027233C" w:rsidRDefault="00B9658C" w:rsidP="00261A2F">
            <w:pPr>
              <w:pStyle w:val="TextoTabela"/>
              <w:jc w:val="center"/>
            </w:pPr>
            <w:r w:rsidRPr="00D157A5">
              <w:rPr>
                <w:noProof/>
              </w:rPr>
              <w:pict w14:anchorId="254DBEB5">
                <v:shape id="_x0000_i1087" type="#_x0000_t75" style="width:473pt;height:252pt;visibility:visible;mso-wrap-style:square">
                  <v:imagedata r:id="rId19" o:title=""/>
                </v:shape>
              </w:pict>
            </w:r>
          </w:p>
        </w:tc>
      </w:tr>
    </w:tbl>
    <w:p w14:paraId="595DCE6A" w14:textId="77777777" w:rsidR="0027233C" w:rsidRPr="00817A82" w:rsidRDefault="0027233C" w:rsidP="00E20170">
      <w:pPr>
        <w:rPr>
          <w:lang w:val="pt-BR"/>
        </w:rPr>
      </w:pPr>
    </w:p>
    <w:sectPr w:rsidR="0027233C" w:rsidRPr="00817A82" w:rsidSect="00F86F65">
      <w:headerReference w:type="default" r:id="rId20"/>
      <w:footerReference w:type="default" r:id="rId21"/>
      <w:pgSz w:w="11907" w:h="16840" w:code="9"/>
      <w:pgMar w:top="1134" w:right="1134" w:bottom="1440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EE99" w14:textId="77777777" w:rsidR="00BE6B38" w:rsidRDefault="00BE6B38">
      <w:r>
        <w:separator/>
      </w:r>
    </w:p>
  </w:endnote>
  <w:endnote w:type="continuationSeparator" w:id="0">
    <w:p w14:paraId="1A384F75" w14:textId="77777777" w:rsidR="00BE6B38" w:rsidRDefault="00BE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20D7" w14:textId="77777777" w:rsidR="00BF5C56" w:rsidRPr="00537814" w:rsidRDefault="00BF5C56" w:rsidP="00BF5C56">
    <w:pPr>
      <w:pStyle w:val="Rodap"/>
      <w:ind w:right="360"/>
      <w:jc w:val="center"/>
      <w:rPr>
        <w:rFonts w:ascii="Arial" w:hAnsi="Arial" w:cs="Arial"/>
        <w:b/>
        <w:noProof/>
        <w:sz w:val="14"/>
        <w:szCs w:val="14"/>
        <w:lang w:val="pt-BR"/>
      </w:rPr>
    </w:pPr>
    <w:r w:rsidRPr="00537814">
      <w:rPr>
        <w:rFonts w:ascii="Arial" w:hAnsi="Arial" w:cs="Arial"/>
        <w:b/>
        <w:sz w:val="14"/>
        <w:szCs w:val="14"/>
        <w:lang w:val="pt-BR"/>
      </w:rPr>
      <w:t xml:space="preserve">Pág. </w:t>
    </w:r>
    <w:r w:rsidRPr="00537814">
      <w:rPr>
        <w:rFonts w:ascii="Arial" w:hAnsi="Arial" w:cs="Arial"/>
        <w:b/>
        <w:sz w:val="14"/>
        <w:szCs w:val="14"/>
      </w:rPr>
      <w:fldChar w:fldCharType="begin"/>
    </w:r>
    <w:r w:rsidRPr="00537814">
      <w:rPr>
        <w:rFonts w:ascii="Arial" w:hAnsi="Arial" w:cs="Arial"/>
        <w:b/>
        <w:sz w:val="14"/>
        <w:szCs w:val="14"/>
        <w:lang w:val="pt-BR"/>
      </w:rPr>
      <w:instrText xml:space="preserve"> PAGE   \* MERGEFORMAT </w:instrText>
    </w:r>
    <w:r w:rsidRPr="00537814">
      <w:rPr>
        <w:rFonts w:ascii="Arial" w:hAnsi="Arial" w:cs="Arial"/>
        <w:b/>
        <w:sz w:val="14"/>
        <w:szCs w:val="14"/>
      </w:rPr>
      <w:fldChar w:fldCharType="separate"/>
    </w:r>
    <w:r w:rsidR="00CC7D98">
      <w:rPr>
        <w:rFonts w:ascii="Arial" w:hAnsi="Arial" w:cs="Arial"/>
        <w:b/>
        <w:noProof/>
        <w:sz w:val="14"/>
        <w:szCs w:val="14"/>
        <w:lang w:val="pt-BR"/>
      </w:rPr>
      <w:t>3</w:t>
    </w:r>
    <w:r w:rsidRPr="00537814">
      <w:rPr>
        <w:rFonts w:ascii="Arial" w:hAnsi="Arial" w:cs="Arial"/>
        <w:b/>
        <w:sz w:val="14"/>
        <w:szCs w:val="14"/>
      </w:rPr>
      <w:fldChar w:fldCharType="end"/>
    </w:r>
    <w:r w:rsidRPr="00537814">
      <w:rPr>
        <w:rFonts w:ascii="Arial" w:hAnsi="Arial" w:cs="Arial"/>
        <w:b/>
        <w:sz w:val="14"/>
        <w:szCs w:val="14"/>
        <w:lang w:val="pt-BR"/>
      </w:rPr>
      <w:t xml:space="preserve"> de </w:t>
    </w:r>
    <w:r w:rsidRPr="00537814">
      <w:rPr>
        <w:rFonts w:ascii="Arial" w:hAnsi="Arial" w:cs="Arial"/>
        <w:b/>
        <w:noProof/>
        <w:sz w:val="14"/>
        <w:szCs w:val="14"/>
        <w:lang w:val="pt-BR"/>
      </w:rPr>
      <w:fldChar w:fldCharType="begin"/>
    </w:r>
    <w:r w:rsidRPr="00537814">
      <w:rPr>
        <w:rFonts w:ascii="Arial" w:hAnsi="Arial" w:cs="Arial"/>
        <w:b/>
        <w:noProof/>
        <w:sz w:val="14"/>
        <w:szCs w:val="14"/>
        <w:lang w:val="pt-BR"/>
      </w:rPr>
      <w:instrText xml:space="preserve"> NUMPAGES  \* Arabic  \* MERGEFORMAT </w:instrText>
    </w:r>
    <w:r w:rsidRPr="00537814">
      <w:rPr>
        <w:rFonts w:ascii="Arial" w:hAnsi="Arial" w:cs="Arial"/>
        <w:b/>
        <w:noProof/>
        <w:sz w:val="14"/>
        <w:szCs w:val="14"/>
        <w:lang w:val="pt-BR"/>
      </w:rPr>
      <w:fldChar w:fldCharType="separate"/>
    </w:r>
    <w:r w:rsidR="00CC7D98">
      <w:rPr>
        <w:rFonts w:ascii="Arial" w:hAnsi="Arial" w:cs="Arial"/>
        <w:b/>
        <w:noProof/>
        <w:sz w:val="14"/>
        <w:szCs w:val="14"/>
        <w:lang w:val="pt-BR"/>
      </w:rPr>
      <w:t>4</w:t>
    </w:r>
    <w:r w:rsidRPr="00537814">
      <w:rPr>
        <w:rFonts w:ascii="Arial" w:hAnsi="Arial" w:cs="Arial"/>
        <w:b/>
        <w:noProof/>
        <w:sz w:val="14"/>
        <w:szCs w:val="14"/>
        <w:lang w:val="pt-BR"/>
      </w:rPr>
      <w:fldChar w:fldCharType="end"/>
    </w:r>
  </w:p>
  <w:p w14:paraId="0B6CC188" w14:textId="77777777" w:rsidR="00BF5C56" w:rsidRDefault="00BF5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9CDE" w14:textId="77777777" w:rsidR="00BE6B38" w:rsidRDefault="00BE6B38">
      <w:r>
        <w:separator/>
      </w:r>
    </w:p>
  </w:footnote>
  <w:footnote w:type="continuationSeparator" w:id="0">
    <w:p w14:paraId="248D3255" w14:textId="77777777" w:rsidR="00BE6B38" w:rsidRDefault="00BE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7CC0" w14:textId="7EC69E43" w:rsidR="004B559C" w:rsidRPr="0084599F" w:rsidRDefault="0084599F" w:rsidP="0084599F">
    <w:pPr>
      <w:pStyle w:val="Cabealho"/>
      <w:jc w:val="center"/>
      <w:rPr>
        <w:sz w:val="40"/>
        <w:szCs w:val="40"/>
        <w:lang w:val="pt-BR"/>
      </w:rPr>
    </w:pPr>
    <w:r>
      <w:rPr>
        <w:sz w:val="40"/>
        <w:szCs w:val="40"/>
        <w:lang w:val="pt-BR"/>
      </w:rPr>
      <w:t>Evidência de Teste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285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EDF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BAB2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AEF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AA2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0ADA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C7B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A52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CB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FC0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282394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370202B"/>
    <w:multiLevelType w:val="hybridMultilevel"/>
    <w:tmpl w:val="7786BB3C"/>
    <w:lvl w:ilvl="0" w:tplc="9EFCB87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9D0DA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0613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309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6BD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F4B9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14A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82A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AA5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DE71E4"/>
    <w:multiLevelType w:val="hybridMultilevel"/>
    <w:tmpl w:val="0FACAA12"/>
    <w:lvl w:ilvl="0" w:tplc="DAD0F6E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AEFEC78A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78524B1E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38FC9B44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1902B0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68CE41D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AB1A953C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34A5C2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30A7C32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A523F"/>
    <w:multiLevelType w:val="multilevel"/>
    <w:tmpl w:val="1B70090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FluxoPrincipal2"/>
      <w:lvlText w:val="%1.%2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2">
      <w:start w:val="1"/>
      <w:numFmt w:val="decimal"/>
      <w:pStyle w:val="FluxoPrincipal3"/>
      <w:lvlText w:val="%1.%2.%3."/>
      <w:lvlJc w:val="left"/>
      <w:pPr>
        <w:tabs>
          <w:tab w:val="num" w:pos="2693"/>
        </w:tabs>
        <w:ind w:left="2693" w:hanging="850"/>
      </w:pPr>
      <w:rPr>
        <w:rFonts w:hint="default"/>
      </w:rPr>
    </w:lvl>
    <w:lvl w:ilvl="3">
      <w:start w:val="1"/>
      <w:numFmt w:val="decimal"/>
      <w:pStyle w:val="FluxoPrincipal4"/>
      <w:lvlText w:val="%1.%2.%3.%4."/>
      <w:lvlJc w:val="left"/>
      <w:pPr>
        <w:tabs>
          <w:tab w:val="num" w:pos="3686"/>
        </w:tabs>
        <w:ind w:left="3686" w:hanging="993"/>
      </w:pPr>
      <w:rPr>
        <w:rFonts w:hint="default"/>
      </w:rPr>
    </w:lvl>
    <w:lvl w:ilvl="4">
      <w:start w:val="1"/>
      <w:numFmt w:val="decimal"/>
      <w:pStyle w:val="FluxoPrincipal5"/>
      <w:lvlText w:val="%1.%2.%3.%4.%5."/>
      <w:lvlJc w:val="left"/>
      <w:pPr>
        <w:tabs>
          <w:tab w:val="num" w:pos="4820"/>
        </w:tabs>
        <w:ind w:left="4820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37"/>
        </w:tabs>
        <w:ind w:left="6237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01"/>
        </w:tabs>
        <w:ind w:left="1420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186"/>
        </w:tabs>
        <w:ind w:left="161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31"/>
        </w:tabs>
        <w:ind w:left="18531" w:hanging="1800"/>
      </w:pPr>
      <w:rPr>
        <w:rFonts w:hint="default"/>
      </w:rPr>
    </w:lvl>
  </w:abstractNum>
  <w:abstractNum w:abstractNumId="14" w15:restartNumberingAfterBreak="0">
    <w:nsid w:val="11D834C3"/>
    <w:multiLevelType w:val="hybridMultilevel"/>
    <w:tmpl w:val="DC0E971C"/>
    <w:lvl w:ilvl="0" w:tplc="D1C06454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6030A3BA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C8921BA8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4328CE3E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B06CBF5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9A1EF4C0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1A42CF7E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BA420B7C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E32E13D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49D03CD"/>
    <w:multiLevelType w:val="hybridMultilevel"/>
    <w:tmpl w:val="7160E8EC"/>
    <w:lvl w:ilvl="0" w:tplc="9222A01A">
      <w:start w:val="1"/>
      <w:numFmt w:val="bullet"/>
      <w:pStyle w:val="Corpodetextocommarcador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50B061D"/>
    <w:multiLevelType w:val="hybridMultilevel"/>
    <w:tmpl w:val="F508D234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6D517F7"/>
    <w:multiLevelType w:val="multilevel"/>
    <w:tmpl w:val="8A50BDB6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A2520E0"/>
    <w:multiLevelType w:val="hybridMultilevel"/>
    <w:tmpl w:val="EA7423A6"/>
    <w:lvl w:ilvl="0" w:tplc="5BCC0B6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1F8D0F44"/>
    <w:multiLevelType w:val="hybridMultilevel"/>
    <w:tmpl w:val="8A404D6E"/>
    <w:lvl w:ilvl="0" w:tplc="0409000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76F0EC1"/>
    <w:multiLevelType w:val="multilevel"/>
    <w:tmpl w:val="88A6B0AA"/>
    <w:lvl w:ilvl="0">
      <w:start w:val="1"/>
      <w:numFmt w:val="decimal"/>
      <w:pStyle w:val="FluxoAlternativo1"/>
      <w:lvlText w:val="%1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1">
      <w:start w:val="1"/>
      <w:numFmt w:val="decimal"/>
      <w:pStyle w:val="FluxoAlternativo2"/>
      <w:lvlText w:val="%1.%2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2">
      <w:start w:val="1"/>
      <w:numFmt w:val="decimal"/>
      <w:pStyle w:val="FluxoAlternativo3"/>
      <w:lvlText w:val="%1.%2.%3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decimal"/>
      <w:pStyle w:val="FluxoAlternativo4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pStyle w:val="FluxoAlternativo5"/>
      <w:lvlText w:val="%1.%2.%3.%4.%5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703"/>
        </w:tabs>
        <w:ind w:left="12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048"/>
        </w:tabs>
        <w:ind w:left="150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33"/>
        </w:tabs>
        <w:ind w:left="170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378"/>
        </w:tabs>
        <w:ind w:left="19378" w:hanging="1800"/>
      </w:pPr>
      <w:rPr>
        <w:rFonts w:hint="default"/>
      </w:rPr>
    </w:lvl>
  </w:abstractNum>
  <w:abstractNum w:abstractNumId="21" w15:restartNumberingAfterBreak="0">
    <w:nsid w:val="2C254B6C"/>
    <w:multiLevelType w:val="hybridMultilevel"/>
    <w:tmpl w:val="69C41DD6"/>
    <w:lvl w:ilvl="0" w:tplc="FDB47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0E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78FE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2E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2EC1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D09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1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237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6A6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1661D"/>
    <w:multiLevelType w:val="hybridMultilevel"/>
    <w:tmpl w:val="7F567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11C79"/>
    <w:multiLevelType w:val="hybridMultilevel"/>
    <w:tmpl w:val="8A50BDB6"/>
    <w:lvl w:ilvl="0" w:tplc="04090001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0D86CC4"/>
    <w:multiLevelType w:val="hybridMultilevel"/>
    <w:tmpl w:val="B9240E0A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D754A69"/>
    <w:multiLevelType w:val="hybridMultilevel"/>
    <w:tmpl w:val="B06A4C6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BB4046"/>
    <w:multiLevelType w:val="hybridMultilevel"/>
    <w:tmpl w:val="15AEFEB6"/>
    <w:lvl w:ilvl="0" w:tplc="9222A01A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E2C3C3D"/>
    <w:multiLevelType w:val="hybridMultilevel"/>
    <w:tmpl w:val="54907DD8"/>
    <w:lvl w:ilvl="0" w:tplc="A84A92E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114E5C46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6EE8036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B367EE8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DAEB45A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8C5C3CF4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B0EE3D9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96094D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16D2C74E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592984"/>
    <w:multiLevelType w:val="hybridMultilevel"/>
    <w:tmpl w:val="E690BCC8"/>
    <w:lvl w:ilvl="0" w:tplc="FFFFFFFF">
      <w:start w:val="1"/>
      <w:numFmt w:val="bullet"/>
      <w:pStyle w:val="PreRequisitos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>
      <w:start w:val="1"/>
      <w:numFmt w:val="decimal"/>
      <w:pStyle w:val="FluxoPrincipal1"/>
      <w:lvlText w:val="%2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4834944"/>
    <w:multiLevelType w:val="hybridMultilevel"/>
    <w:tmpl w:val="5B426E8E"/>
    <w:lvl w:ilvl="0" w:tplc="0D282E4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C1E4E968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66A3A6C"/>
    <w:multiLevelType w:val="hybridMultilevel"/>
    <w:tmpl w:val="8560230A"/>
    <w:lvl w:ilvl="0" w:tplc="193A45D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EA96325E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C3729386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12849E4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6D2947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74984946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74E042F4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EA825D4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A9186DC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EB62EB"/>
    <w:multiLevelType w:val="hybridMultilevel"/>
    <w:tmpl w:val="25384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0576D"/>
    <w:multiLevelType w:val="hybridMultilevel"/>
    <w:tmpl w:val="8F923FBA"/>
    <w:lvl w:ilvl="0" w:tplc="80F0DD0A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73DEA6F8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D32A54C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E0F4B376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2A1CC42A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38D2330C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9F54D900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89C49C9E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E0C21E76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33" w15:restartNumberingAfterBreak="0">
    <w:nsid w:val="738C0F0B"/>
    <w:multiLevelType w:val="hybridMultilevel"/>
    <w:tmpl w:val="792C0A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64081"/>
    <w:multiLevelType w:val="hybridMultilevel"/>
    <w:tmpl w:val="DCC06A6C"/>
    <w:lvl w:ilvl="0" w:tplc="39AC02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B12065"/>
    <w:multiLevelType w:val="multilevel"/>
    <w:tmpl w:val="EE7A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E137F27"/>
    <w:multiLevelType w:val="multilevel"/>
    <w:tmpl w:val="B96C1200"/>
    <w:lvl w:ilvl="0">
      <w:numFmt w:val="decimal"/>
      <w:pStyle w:val="Realizae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9"/>
  </w:num>
  <w:num w:numId="8">
    <w:abstractNumId w:val="19"/>
  </w:num>
  <w:num w:numId="9">
    <w:abstractNumId w:val="14"/>
  </w:num>
  <w:num w:numId="10">
    <w:abstractNumId w:val="36"/>
  </w:num>
  <w:num w:numId="11">
    <w:abstractNumId w:val="16"/>
  </w:num>
  <w:num w:numId="12">
    <w:abstractNumId w:val="30"/>
  </w:num>
  <w:num w:numId="13">
    <w:abstractNumId w:val="23"/>
  </w:num>
  <w:num w:numId="14">
    <w:abstractNumId w:val="17"/>
  </w:num>
  <w:num w:numId="15">
    <w:abstractNumId w:val="11"/>
  </w:num>
  <w:num w:numId="16">
    <w:abstractNumId w:val="27"/>
  </w:num>
  <w:num w:numId="17">
    <w:abstractNumId w:val="25"/>
  </w:num>
  <w:num w:numId="18">
    <w:abstractNumId w:val="22"/>
  </w:num>
  <w:num w:numId="19">
    <w:abstractNumId w:val="21"/>
  </w:num>
  <w:num w:numId="20">
    <w:abstractNumId w:val="33"/>
  </w:num>
  <w:num w:numId="21">
    <w:abstractNumId w:val="34"/>
  </w:num>
  <w:num w:numId="22">
    <w:abstractNumId w:val="31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32"/>
  </w:num>
  <w:num w:numId="34">
    <w:abstractNumId w:val="15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28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10"/>
  </w:num>
  <w:num w:numId="4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AU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1" w:dllVersion="513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oNotHyphenateCaps/>
  <w:drawingGridHorizontalSpacing w:val="100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FDF"/>
    <w:rsid w:val="00000733"/>
    <w:rsid w:val="000018B2"/>
    <w:rsid w:val="000018D8"/>
    <w:rsid w:val="00001EE3"/>
    <w:rsid w:val="000031A0"/>
    <w:rsid w:val="000112D0"/>
    <w:rsid w:val="00015842"/>
    <w:rsid w:val="00016592"/>
    <w:rsid w:val="000219C4"/>
    <w:rsid w:val="00022651"/>
    <w:rsid w:val="000304D2"/>
    <w:rsid w:val="000307FA"/>
    <w:rsid w:val="00032D02"/>
    <w:rsid w:val="0003627F"/>
    <w:rsid w:val="00040449"/>
    <w:rsid w:val="00040963"/>
    <w:rsid w:val="00040D0A"/>
    <w:rsid w:val="00041D19"/>
    <w:rsid w:val="00042E5F"/>
    <w:rsid w:val="0004617F"/>
    <w:rsid w:val="00050BCD"/>
    <w:rsid w:val="00050F4D"/>
    <w:rsid w:val="00051014"/>
    <w:rsid w:val="00052FCF"/>
    <w:rsid w:val="00057E44"/>
    <w:rsid w:val="00057FD0"/>
    <w:rsid w:val="00066649"/>
    <w:rsid w:val="00067D9D"/>
    <w:rsid w:val="00077A3A"/>
    <w:rsid w:val="00082B06"/>
    <w:rsid w:val="00082D89"/>
    <w:rsid w:val="00084886"/>
    <w:rsid w:val="00096E2C"/>
    <w:rsid w:val="000970CB"/>
    <w:rsid w:val="000A1E9F"/>
    <w:rsid w:val="000A54BB"/>
    <w:rsid w:val="000B0B7C"/>
    <w:rsid w:val="000C0217"/>
    <w:rsid w:val="000C1D9F"/>
    <w:rsid w:val="000C5097"/>
    <w:rsid w:val="000D1A13"/>
    <w:rsid w:val="000D4086"/>
    <w:rsid w:val="000E05FF"/>
    <w:rsid w:val="000E0BAF"/>
    <w:rsid w:val="000E1A1B"/>
    <w:rsid w:val="000E716D"/>
    <w:rsid w:val="000F072A"/>
    <w:rsid w:val="000F14A4"/>
    <w:rsid w:val="000F5AA6"/>
    <w:rsid w:val="000F6127"/>
    <w:rsid w:val="00100C54"/>
    <w:rsid w:val="00110FE2"/>
    <w:rsid w:val="00120268"/>
    <w:rsid w:val="001229A8"/>
    <w:rsid w:val="00125BD6"/>
    <w:rsid w:val="00132AE1"/>
    <w:rsid w:val="0013514B"/>
    <w:rsid w:val="00135571"/>
    <w:rsid w:val="00137161"/>
    <w:rsid w:val="001411B5"/>
    <w:rsid w:val="001426DD"/>
    <w:rsid w:val="001429CD"/>
    <w:rsid w:val="00152130"/>
    <w:rsid w:val="00155C11"/>
    <w:rsid w:val="00157948"/>
    <w:rsid w:val="00157A09"/>
    <w:rsid w:val="001675A3"/>
    <w:rsid w:val="00171A16"/>
    <w:rsid w:val="00184356"/>
    <w:rsid w:val="00184618"/>
    <w:rsid w:val="001868AA"/>
    <w:rsid w:val="00190DBB"/>
    <w:rsid w:val="00191BFC"/>
    <w:rsid w:val="001A0E4B"/>
    <w:rsid w:val="001A1C9E"/>
    <w:rsid w:val="001A68F1"/>
    <w:rsid w:val="001A74A4"/>
    <w:rsid w:val="001B681D"/>
    <w:rsid w:val="001C082D"/>
    <w:rsid w:val="001C11E5"/>
    <w:rsid w:val="001C26EE"/>
    <w:rsid w:val="001C2BCD"/>
    <w:rsid w:val="001C7058"/>
    <w:rsid w:val="001D4D0B"/>
    <w:rsid w:val="001F3730"/>
    <w:rsid w:val="001F4FCC"/>
    <w:rsid w:val="001F5708"/>
    <w:rsid w:val="00201DFE"/>
    <w:rsid w:val="00202585"/>
    <w:rsid w:val="0020474E"/>
    <w:rsid w:val="00210263"/>
    <w:rsid w:val="00210FFB"/>
    <w:rsid w:val="00211B87"/>
    <w:rsid w:val="00213079"/>
    <w:rsid w:val="0021472E"/>
    <w:rsid w:val="00215166"/>
    <w:rsid w:val="00215607"/>
    <w:rsid w:val="002157CC"/>
    <w:rsid w:val="00217154"/>
    <w:rsid w:val="002214E5"/>
    <w:rsid w:val="00223258"/>
    <w:rsid w:val="002240F3"/>
    <w:rsid w:val="002264FD"/>
    <w:rsid w:val="0023587E"/>
    <w:rsid w:val="00237321"/>
    <w:rsid w:val="00237F81"/>
    <w:rsid w:val="00240DB4"/>
    <w:rsid w:val="002417EF"/>
    <w:rsid w:val="00242973"/>
    <w:rsid w:val="00243B43"/>
    <w:rsid w:val="0024507F"/>
    <w:rsid w:val="002528DC"/>
    <w:rsid w:val="0026359F"/>
    <w:rsid w:val="00265267"/>
    <w:rsid w:val="0027233C"/>
    <w:rsid w:val="002753F7"/>
    <w:rsid w:val="0027627A"/>
    <w:rsid w:val="002771EE"/>
    <w:rsid w:val="00277E44"/>
    <w:rsid w:val="0028117B"/>
    <w:rsid w:val="00282E4C"/>
    <w:rsid w:val="00283E55"/>
    <w:rsid w:val="0028557A"/>
    <w:rsid w:val="002864D5"/>
    <w:rsid w:val="00295445"/>
    <w:rsid w:val="002A0F23"/>
    <w:rsid w:val="002A1490"/>
    <w:rsid w:val="002A2985"/>
    <w:rsid w:val="002A4176"/>
    <w:rsid w:val="002A4291"/>
    <w:rsid w:val="002A4846"/>
    <w:rsid w:val="002A7212"/>
    <w:rsid w:val="002B48E3"/>
    <w:rsid w:val="002B69EB"/>
    <w:rsid w:val="002B77B7"/>
    <w:rsid w:val="002C0E80"/>
    <w:rsid w:val="002C11BB"/>
    <w:rsid w:val="002C6ACF"/>
    <w:rsid w:val="002D4EC2"/>
    <w:rsid w:val="002D668F"/>
    <w:rsid w:val="002D74E2"/>
    <w:rsid w:val="002D7CC9"/>
    <w:rsid w:val="002F4793"/>
    <w:rsid w:val="002F659F"/>
    <w:rsid w:val="00300171"/>
    <w:rsid w:val="00300B40"/>
    <w:rsid w:val="00302265"/>
    <w:rsid w:val="003072CC"/>
    <w:rsid w:val="00307E0E"/>
    <w:rsid w:val="0031283E"/>
    <w:rsid w:val="00313CFF"/>
    <w:rsid w:val="003258BA"/>
    <w:rsid w:val="00337886"/>
    <w:rsid w:val="003409CC"/>
    <w:rsid w:val="0034150A"/>
    <w:rsid w:val="003476D4"/>
    <w:rsid w:val="003533F7"/>
    <w:rsid w:val="003566D3"/>
    <w:rsid w:val="00361987"/>
    <w:rsid w:val="00363948"/>
    <w:rsid w:val="003703DE"/>
    <w:rsid w:val="00370A00"/>
    <w:rsid w:val="003726E4"/>
    <w:rsid w:val="00373B8C"/>
    <w:rsid w:val="00397187"/>
    <w:rsid w:val="003A1BBD"/>
    <w:rsid w:val="003A203E"/>
    <w:rsid w:val="003A2158"/>
    <w:rsid w:val="003A6168"/>
    <w:rsid w:val="003B5B49"/>
    <w:rsid w:val="003B7489"/>
    <w:rsid w:val="003C0E83"/>
    <w:rsid w:val="003C2AA2"/>
    <w:rsid w:val="003C3297"/>
    <w:rsid w:val="003D18E9"/>
    <w:rsid w:val="003D49C7"/>
    <w:rsid w:val="003E02F9"/>
    <w:rsid w:val="003E22D7"/>
    <w:rsid w:val="003E6298"/>
    <w:rsid w:val="003F3888"/>
    <w:rsid w:val="003F52EC"/>
    <w:rsid w:val="00400057"/>
    <w:rsid w:val="00403424"/>
    <w:rsid w:val="0040546C"/>
    <w:rsid w:val="004079BB"/>
    <w:rsid w:val="00412262"/>
    <w:rsid w:val="004168A6"/>
    <w:rsid w:val="00421351"/>
    <w:rsid w:val="00425DED"/>
    <w:rsid w:val="00441BD2"/>
    <w:rsid w:val="00443ECB"/>
    <w:rsid w:val="00446877"/>
    <w:rsid w:val="004706D9"/>
    <w:rsid w:val="00472705"/>
    <w:rsid w:val="0047300D"/>
    <w:rsid w:val="00473B44"/>
    <w:rsid w:val="00483624"/>
    <w:rsid w:val="00483D2A"/>
    <w:rsid w:val="00485AD3"/>
    <w:rsid w:val="00491444"/>
    <w:rsid w:val="00491D3E"/>
    <w:rsid w:val="00494AFE"/>
    <w:rsid w:val="00495507"/>
    <w:rsid w:val="004A0F49"/>
    <w:rsid w:val="004B0A24"/>
    <w:rsid w:val="004B1510"/>
    <w:rsid w:val="004B3525"/>
    <w:rsid w:val="004B3B71"/>
    <w:rsid w:val="004B518F"/>
    <w:rsid w:val="004B559C"/>
    <w:rsid w:val="004C2573"/>
    <w:rsid w:val="004C3353"/>
    <w:rsid w:val="004D09F8"/>
    <w:rsid w:val="004E0FDF"/>
    <w:rsid w:val="004E10AA"/>
    <w:rsid w:val="004E35B7"/>
    <w:rsid w:val="004F1338"/>
    <w:rsid w:val="004F2A6C"/>
    <w:rsid w:val="0050195C"/>
    <w:rsid w:val="0050612A"/>
    <w:rsid w:val="005108EC"/>
    <w:rsid w:val="00524D40"/>
    <w:rsid w:val="00543EA7"/>
    <w:rsid w:val="005442AF"/>
    <w:rsid w:val="00546A00"/>
    <w:rsid w:val="0055045B"/>
    <w:rsid w:val="00551DD0"/>
    <w:rsid w:val="005534B5"/>
    <w:rsid w:val="0056039E"/>
    <w:rsid w:val="00560444"/>
    <w:rsid w:val="005615F5"/>
    <w:rsid w:val="0056659E"/>
    <w:rsid w:val="00571C24"/>
    <w:rsid w:val="005831AE"/>
    <w:rsid w:val="0058666F"/>
    <w:rsid w:val="00595281"/>
    <w:rsid w:val="00596B9D"/>
    <w:rsid w:val="005A4E69"/>
    <w:rsid w:val="005B50D0"/>
    <w:rsid w:val="005B545C"/>
    <w:rsid w:val="005B6122"/>
    <w:rsid w:val="005B644B"/>
    <w:rsid w:val="005B7AC3"/>
    <w:rsid w:val="005C3838"/>
    <w:rsid w:val="005C4060"/>
    <w:rsid w:val="005C62C8"/>
    <w:rsid w:val="005C6FE5"/>
    <w:rsid w:val="005D1CB9"/>
    <w:rsid w:val="005D44E5"/>
    <w:rsid w:val="005D4946"/>
    <w:rsid w:val="005D54F4"/>
    <w:rsid w:val="005D6127"/>
    <w:rsid w:val="005D7BF2"/>
    <w:rsid w:val="005E322F"/>
    <w:rsid w:val="005E494D"/>
    <w:rsid w:val="005E6F06"/>
    <w:rsid w:val="005E77E6"/>
    <w:rsid w:val="005F441A"/>
    <w:rsid w:val="005F78F5"/>
    <w:rsid w:val="00603CAA"/>
    <w:rsid w:val="006121F2"/>
    <w:rsid w:val="006148F3"/>
    <w:rsid w:val="0062213C"/>
    <w:rsid w:val="00622DC9"/>
    <w:rsid w:val="00634E94"/>
    <w:rsid w:val="00635BBD"/>
    <w:rsid w:val="00636897"/>
    <w:rsid w:val="00643A18"/>
    <w:rsid w:val="00645D2B"/>
    <w:rsid w:val="00657F7A"/>
    <w:rsid w:val="00682340"/>
    <w:rsid w:val="00690DF9"/>
    <w:rsid w:val="00691DFD"/>
    <w:rsid w:val="00692235"/>
    <w:rsid w:val="006933F0"/>
    <w:rsid w:val="0069541D"/>
    <w:rsid w:val="00695926"/>
    <w:rsid w:val="00696C27"/>
    <w:rsid w:val="0069766D"/>
    <w:rsid w:val="00697C56"/>
    <w:rsid w:val="006A237D"/>
    <w:rsid w:val="006A388C"/>
    <w:rsid w:val="006A59BD"/>
    <w:rsid w:val="006A73DF"/>
    <w:rsid w:val="006B45D3"/>
    <w:rsid w:val="006B5865"/>
    <w:rsid w:val="006B5DBC"/>
    <w:rsid w:val="006D0D07"/>
    <w:rsid w:val="006D2CAA"/>
    <w:rsid w:val="006D2FD7"/>
    <w:rsid w:val="006D5F2B"/>
    <w:rsid w:val="006E0E11"/>
    <w:rsid w:val="006E18AB"/>
    <w:rsid w:val="006E6723"/>
    <w:rsid w:val="006E690B"/>
    <w:rsid w:val="006F2628"/>
    <w:rsid w:val="006F2CD7"/>
    <w:rsid w:val="006F5F72"/>
    <w:rsid w:val="006F7819"/>
    <w:rsid w:val="00701C28"/>
    <w:rsid w:val="007109CE"/>
    <w:rsid w:val="0071438A"/>
    <w:rsid w:val="00715F54"/>
    <w:rsid w:val="00720372"/>
    <w:rsid w:val="00725DA3"/>
    <w:rsid w:val="00731588"/>
    <w:rsid w:val="00732765"/>
    <w:rsid w:val="00744715"/>
    <w:rsid w:val="00744F3C"/>
    <w:rsid w:val="00747CF9"/>
    <w:rsid w:val="0075588B"/>
    <w:rsid w:val="00767231"/>
    <w:rsid w:val="00772004"/>
    <w:rsid w:val="00773335"/>
    <w:rsid w:val="00782CBB"/>
    <w:rsid w:val="00782D92"/>
    <w:rsid w:val="007837C8"/>
    <w:rsid w:val="0078717D"/>
    <w:rsid w:val="00795969"/>
    <w:rsid w:val="007973F3"/>
    <w:rsid w:val="007A0771"/>
    <w:rsid w:val="007A3FB5"/>
    <w:rsid w:val="007B4B76"/>
    <w:rsid w:val="007B52CE"/>
    <w:rsid w:val="007B5AE6"/>
    <w:rsid w:val="007C0862"/>
    <w:rsid w:val="007C4CEE"/>
    <w:rsid w:val="007C51C4"/>
    <w:rsid w:val="007D0CBA"/>
    <w:rsid w:val="007D2282"/>
    <w:rsid w:val="007D27DD"/>
    <w:rsid w:val="007D5890"/>
    <w:rsid w:val="007E16F5"/>
    <w:rsid w:val="007E18DF"/>
    <w:rsid w:val="007E56C0"/>
    <w:rsid w:val="007F00E6"/>
    <w:rsid w:val="007F0658"/>
    <w:rsid w:val="007F28AD"/>
    <w:rsid w:val="007F3E10"/>
    <w:rsid w:val="007F6B94"/>
    <w:rsid w:val="0080118E"/>
    <w:rsid w:val="0080268D"/>
    <w:rsid w:val="00806C50"/>
    <w:rsid w:val="0081241E"/>
    <w:rsid w:val="00817A82"/>
    <w:rsid w:val="00822D4F"/>
    <w:rsid w:val="00823360"/>
    <w:rsid w:val="00823933"/>
    <w:rsid w:val="00823F6D"/>
    <w:rsid w:val="00825CA8"/>
    <w:rsid w:val="00830EA3"/>
    <w:rsid w:val="00833DC8"/>
    <w:rsid w:val="00834844"/>
    <w:rsid w:val="00841AC8"/>
    <w:rsid w:val="0084599F"/>
    <w:rsid w:val="00845F61"/>
    <w:rsid w:val="00847DA3"/>
    <w:rsid w:val="00854225"/>
    <w:rsid w:val="00855731"/>
    <w:rsid w:val="0085668A"/>
    <w:rsid w:val="00857E17"/>
    <w:rsid w:val="0086660C"/>
    <w:rsid w:val="008720AF"/>
    <w:rsid w:val="00872949"/>
    <w:rsid w:val="00876653"/>
    <w:rsid w:val="008767B5"/>
    <w:rsid w:val="00887640"/>
    <w:rsid w:val="00890A1C"/>
    <w:rsid w:val="00890D89"/>
    <w:rsid w:val="00893672"/>
    <w:rsid w:val="00897CD0"/>
    <w:rsid w:val="008A0651"/>
    <w:rsid w:val="008A0ACF"/>
    <w:rsid w:val="008A1497"/>
    <w:rsid w:val="008B207A"/>
    <w:rsid w:val="008B4F43"/>
    <w:rsid w:val="008B6F93"/>
    <w:rsid w:val="008C5C40"/>
    <w:rsid w:val="008D1DB0"/>
    <w:rsid w:val="008D2ADE"/>
    <w:rsid w:val="008D3F54"/>
    <w:rsid w:val="008E369E"/>
    <w:rsid w:val="008E4198"/>
    <w:rsid w:val="008E5045"/>
    <w:rsid w:val="008E74D3"/>
    <w:rsid w:val="008F2ADB"/>
    <w:rsid w:val="008F4AAB"/>
    <w:rsid w:val="008F5CD1"/>
    <w:rsid w:val="00902471"/>
    <w:rsid w:val="00903AD7"/>
    <w:rsid w:val="009044CB"/>
    <w:rsid w:val="00913F59"/>
    <w:rsid w:val="0091446D"/>
    <w:rsid w:val="00922B99"/>
    <w:rsid w:val="00922F71"/>
    <w:rsid w:val="00926832"/>
    <w:rsid w:val="00926BF0"/>
    <w:rsid w:val="00930F71"/>
    <w:rsid w:val="00931663"/>
    <w:rsid w:val="009347B5"/>
    <w:rsid w:val="009353AF"/>
    <w:rsid w:val="0093547E"/>
    <w:rsid w:val="00937004"/>
    <w:rsid w:val="009407F5"/>
    <w:rsid w:val="009464EA"/>
    <w:rsid w:val="00950A43"/>
    <w:rsid w:val="00954386"/>
    <w:rsid w:val="00962DBD"/>
    <w:rsid w:val="00963553"/>
    <w:rsid w:val="00964131"/>
    <w:rsid w:val="00966116"/>
    <w:rsid w:val="00971CAE"/>
    <w:rsid w:val="00981282"/>
    <w:rsid w:val="009825C6"/>
    <w:rsid w:val="009916BA"/>
    <w:rsid w:val="00993903"/>
    <w:rsid w:val="00994D87"/>
    <w:rsid w:val="00997776"/>
    <w:rsid w:val="00997DCA"/>
    <w:rsid w:val="009B014B"/>
    <w:rsid w:val="009B3F1D"/>
    <w:rsid w:val="009C00F2"/>
    <w:rsid w:val="009C5399"/>
    <w:rsid w:val="009D120A"/>
    <w:rsid w:val="009D2125"/>
    <w:rsid w:val="009D7BE0"/>
    <w:rsid w:val="009E79B8"/>
    <w:rsid w:val="009E7ADC"/>
    <w:rsid w:val="009F4849"/>
    <w:rsid w:val="009F5FB7"/>
    <w:rsid w:val="009F613B"/>
    <w:rsid w:val="009F685A"/>
    <w:rsid w:val="00A04C6E"/>
    <w:rsid w:val="00A078DF"/>
    <w:rsid w:val="00A13E10"/>
    <w:rsid w:val="00A17464"/>
    <w:rsid w:val="00A17490"/>
    <w:rsid w:val="00A22F15"/>
    <w:rsid w:val="00A261DA"/>
    <w:rsid w:val="00A320B7"/>
    <w:rsid w:val="00A41A72"/>
    <w:rsid w:val="00A442AF"/>
    <w:rsid w:val="00A53AD3"/>
    <w:rsid w:val="00A54E37"/>
    <w:rsid w:val="00A56414"/>
    <w:rsid w:val="00A623AE"/>
    <w:rsid w:val="00A6356F"/>
    <w:rsid w:val="00A643D5"/>
    <w:rsid w:val="00A64B8A"/>
    <w:rsid w:val="00A66B3B"/>
    <w:rsid w:val="00A66CE7"/>
    <w:rsid w:val="00A81A43"/>
    <w:rsid w:val="00A84469"/>
    <w:rsid w:val="00A85646"/>
    <w:rsid w:val="00A87081"/>
    <w:rsid w:val="00A87AF9"/>
    <w:rsid w:val="00AA12E5"/>
    <w:rsid w:val="00AA6077"/>
    <w:rsid w:val="00AA7E6B"/>
    <w:rsid w:val="00AB085E"/>
    <w:rsid w:val="00AB116C"/>
    <w:rsid w:val="00AC1786"/>
    <w:rsid w:val="00AC4E7B"/>
    <w:rsid w:val="00AD29EF"/>
    <w:rsid w:val="00AE0C2D"/>
    <w:rsid w:val="00AE2F3F"/>
    <w:rsid w:val="00AE31ED"/>
    <w:rsid w:val="00AE472B"/>
    <w:rsid w:val="00AE5353"/>
    <w:rsid w:val="00AF21AC"/>
    <w:rsid w:val="00AF31C2"/>
    <w:rsid w:val="00AF62A8"/>
    <w:rsid w:val="00B0111C"/>
    <w:rsid w:val="00B04E3F"/>
    <w:rsid w:val="00B04F0A"/>
    <w:rsid w:val="00B1742F"/>
    <w:rsid w:val="00B268BE"/>
    <w:rsid w:val="00B27AED"/>
    <w:rsid w:val="00B306FF"/>
    <w:rsid w:val="00B32E19"/>
    <w:rsid w:val="00B35817"/>
    <w:rsid w:val="00B41130"/>
    <w:rsid w:val="00B47383"/>
    <w:rsid w:val="00B529B9"/>
    <w:rsid w:val="00B603BA"/>
    <w:rsid w:val="00B60892"/>
    <w:rsid w:val="00B630F1"/>
    <w:rsid w:val="00B647DD"/>
    <w:rsid w:val="00B66F14"/>
    <w:rsid w:val="00B67364"/>
    <w:rsid w:val="00B6736E"/>
    <w:rsid w:val="00B723D0"/>
    <w:rsid w:val="00B73EDA"/>
    <w:rsid w:val="00B765ED"/>
    <w:rsid w:val="00B82F05"/>
    <w:rsid w:val="00B831B4"/>
    <w:rsid w:val="00B83EA4"/>
    <w:rsid w:val="00B85232"/>
    <w:rsid w:val="00B85DEE"/>
    <w:rsid w:val="00B8631F"/>
    <w:rsid w:val="00B92CB6"/>
    <w:rsid w:val="00B92E88"/>
    <w:rsid w:val="00B94409"/>
    <w:rsid w:val="00B9495F"/>
    <w:rsid w:val="00B9658C"/>
    <w:rsid w:val="00B967B5"/>
    <w:rsid w:val="00B9727A"/>
    <w:rsid w:val="00BA13E0"/>
    <w:rsid w:val="00BA5ABF"/>
    <w:rsid w:val="00BA61AA"/>
    <w:rsid w:val="00BB0C7A"/>
    <w:rsid w:val="00BB1F26"/>
    <w:rsid w:val="00BB2289"/>
    <w:rsid w:val="00BB2C27"/>
    <w:rsid w:val="00BB66CC"/>
    <w:rsid w:val="00BC1397"/>
    <w:rsid w:val="00BC65DA"/>
    <w:rsid w:val="00BD0645"/>
    <w:rsid w:val="00BD6319"/>
    <w:rsid w:val="00BE1783"/>
    <w:rsid w:val="00BE2515"/>
    <w:rsid w:val="00BE5DEF"/>
    <w:rsid w:val="00BE6B38"/>
    <w:rsid w:val="00BE6E15"/>
    <w:rsid w:val="00BF2E9B"/>
    <w:rsid w:val="00BF5C56"/>
    <w:rsid w:val="00C00787"/>
    <w:rsid w:val="00C118B6"/>
    <w:rsid w:val="00C119CB"/>
    <w:rsid w:val="00C20649"/>
    <w:rsid w:val="00C2141F"/>
    <w:rsid w:val="00C22101"/>
    <w:rsid w:val="00C23409"/>
    <w:rsid w:val="00C23F2E"/>
    <w:rsid w:val="00C24587"/>
    <w:rsid w:val="00C27064"/>
    <w:rsid w:val="00C30A03"/>
    <w:rsid w:val="00C30EC6"/>
    <w:rsid w:val="00C363A3"/>
    <w:rsid w:val="00C40FA7"/>
    <w:rsid w:val="00C43D24"/>
    <w:rsid w:val="00C50FA8"/>
    <w:rsid w:val="00C527A0"/>
    <w:rsid w:val="00C52E1D"/>
    <w:rsid w:val="00C73022"/>
    <w:rsid w:val="00C75315"/>
    <w:rsid w:val="00C761A2"/>
    <w:rsid w:val="00C82544"/>
    <w:rsid w:val="00C83428"/>
    <w:rsid w:val="00C8393C"/>
    <w:rsid w:val="00C84799"/>
    <w:rsid w:val="00C857AF"/>
    <w:rsid w:val="00C860EA"/>
    <w:rsid w:val="00C8613F"/>
    <w:rsid w:val="00C86355"/>
    <w:rsid w:val="00C93F85"/>
    <w:rsid w:val="00C96EA0"/>
    <w:rsid w:val="00CA1943"/>
    <w:rsid w:val="00CA6A14"/>
    <w:rsid w:val="00CA768D"/>
    <w:rsid w:val="00CB0ED7"/>
    <w:rsid w:val="00CB5AD1"/>
    <w:rsid w:val="00CB7AF0"/>
    <w:rsid w:val="00CC7D98"/>
    <w:rsid w:val="00CD0FDA"/>
    <w:rsid w:val="00CD273B"/>
    <w:rsid w:val="00CD6378"/>
    <w:rsid w:val="00CD75DC"/>
    <w:rsid w:val="00CD7D95"/>
    <w:rsid w:val="00CE1432"/>
    <w:rsid w:val="00CE52BC"/>
    <w:rsid w:val="00CF7DD4"/>
    <w:rsid w:val="00D01AE4"/>
    <w:rsid w:val="00D073A0"/>
    <w:rsid w:val="00D15AA4"/>
    <w:rsid w:val="00D226B1"/>
    <w:rsid w:val="00D22D9B"/>
    <w:rsid w:val="00D26A2E"/>
    <w:rsid w:val="00D32DA6"/>
    <w:rsid w:val="00D33742"/>
    <w:rsid w:val="00D33A8D"/>
    <w:rsid w:val="00D33E98"/>
    <w:rsid w:val="00D35E19"/>
    <w:rsid w:val="00D37550"/>
    <w:rsid w:val="00D423B5"/>
    <w:rsid w:val="00D43125"/>
    <w:rsid w:val="00D43ACF"/>
    <w:rsid w:val="00D44115"/>
    <w:rsid w:val="00D51211"/>
    <w:rsid w:val="00D51A7E"/>
    <w:rsid w:val="00D618B6"/>
    <w:rsid w:val="00D635B5"/>
    <w:rsid w:val="00D67109"/>
    <w:rsid w:val="00D70FEA"/>
    <w:rsid w:val="00D716DE"/>
    <w:rsid w:val="00D732DE"/>
    <w:rsid w:val="00D742A6"/>
    <w:rsid w:val="00D764F7"/>
    <w:rsid w:val="00D76F3F"/>
    <w:rsid w:val="00D84E9A"/>
    <w:rsid w:val="00D857B6"/>
    <w:rsid w:val="00D92C96"/>
    <w:rsid w:val="00DB1F8D"/>
    <w:rsid w:val="00DB7256"/>
    <w:rsid w:val="00DD130D"/>
    <w:rsid w:val="00DD2160"/>
    <w:rsid w:val="00DD51F3"/>
    <w:rsid w:val="00DE18ED"/>
    <w:rsid w:val="00DE195D"/>
    <w:rsid w:val="00DE5744"/>
    <w:rsid w:val="00DF0EEB"/>
    <w:rsid w:val="00DF688D"/>
    <w:rsid w:val="00DF7FCA"/>
    <w:rsid w:val="00E00160"/>
    <w:rsid w:val="00E04354"/>
    <w:rsid w:val="00E04686"/>
    <w:rsid w:val="00E04B6A"/>
    <w:rsid w:val="00E11AF0"/>
    <w:rsid w:val="00E149DA"/>
    <w:rsid w:val="00E1650B"/>
    <w:rsid w:val="00E20170"/>
    <w:rsid w:val="00E2064D"/>
    <w:rsid w:val="00E20B56"/>
    <w:rsid w:val="00E2139C"/>
    <w:rsid w:val="00E224D5"/>
    <w:rsid w:val="00E26065"/>
    <w:rsid w:val="00E26903"/>
    <w:rsid w:val="00E30400"/>
    <w:rsid w:val="00E34F4C"/>
    <w:rsid w:val="00E36046"/>
    <w:rsid w:val="00E44163"/>
    <w:rsid w:val="00E47397"/>
    <w:rsid w:val="00E47F9F"/>
    <w:rsid w:val="00E5025B"/>
    <w:rsid w:val="00E50EB2"/>
    <w:rsid w:val="00E53809"/>
    <w:rsid w:val="00E56317"/>
    <w:rsid w:val="00E57D5B"/>
    <w:rsid w:val="00E6341C"/>
    <w:rsid w:val="00E63A69"/>
    <w:rsid w:val="00E6618A"/>
    <w:rsid w:val="00E77193"/>
    <w:rsid w:val="00E84FBA"/>
    <w:rsid w:val="00E87A44"/>
    <w:rsid w:val="00E87E59"/>
    <w:rsid w:val="00E91DAD"/>
    <w:rsid w:val="00EA7BBA"/>
    <w:rsid w:val="00EB5499"/>
    <w:rsid w:val="00EC1F9F"/>
    <w:rsid w:val="00EC6829"/>
    <w:rsid w:val="00ED15D9"/>
    <w:rsid w:val="00ED34E8"/>
    <w:rsid w:val="00ED5633"/>
    <w:rsid w:val="00ED71E8"/>
    <w:rsid w:val="00EE00C1"/>
    <w:rsid w:val="00EE081A"/>
    <w:rsid w:val="00EE1914"/>
    <w:rsid w:val="00EE232B"/>
    <w:rsid w:val="00EE590C"/>
    <w:rsid w:val="00EE7256"/>
    <w:rsid w:val="00EF5EBD"/>
    <w:rsid w:val="00EF65B5"/>
    <w:rsid w:val="00EF6609"/>
    <w:rsid w:val="00F0060C"/>
    <w:rsid w:val="00F023DC"/>
    <w:rsid w:val="00F036CC"/>
    <w:rsid w:val="00F0605A"/>
    <w:rsid w:val="00F1156B"/>
    <w:rsid w:val="00F147A4"/>
    <w:rsid w:val="00F2218A"/>
    <w:rsid w:val="00F25105"/>
    <w:rsid w:val="00F3167E"/>
    <w:rsid w:val="00F339A5"/>
    <w:rsid w:val="00F37D83"/>
    <w:rsid w:val="00F413CF"/>
    <w:rsid w:val="00F413EC"/>
    <w:rsid w:val="00F42BB9"/>
    <w:rsid w:val="00F46BA0"/>
    <w:rsid w:val="00F47850"/>
    <w:rsid w:val="00F53AF1"/>
    <w:rsid w:val="00F55D8B"/>
    <w:rsid w:val="00F564A3"/>
    <w:rsid w:val="00F65652"/>
    <w:rsid w:val="00F66FB1"/>
    <w:rsid w:val="00F715DD"/>
    <w:rsid w:val="00F7232D"/>
    <w:rsid w:val="00F8297D"/>
    <w:rsid w:val="00F83A4B"/>
    <w:rsid w:val="00F84912"/>
    <w:rsid w:val="00F86F65"/>
    <w:rsid w:val="00F912B1"/>
    <w:rsid w:val="00F975D9"/>
    <w:rsid w:val="00FA01AA"/>
    <w:rsid w:val="00FA21B8"/>
    <w:rsid w:val="00FA50CE"/>
    <w:rsid w:val="00FB13B4"/>
    <w:rsid w:val="00FB4319"/>
    <w:rsid w:val="00FB7899"/>
    <w:rsid w:val="00FC1772"/>
    <w:rsid w:val="00FC67C6"/>
    <w:rsid w:val="00FE1105"/>
    <w:rsid w:val="00FE1C59"/>
    <w:rsid w:val="00FE3702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1DD9DF5"/>
  <w15:chartTrackingRefBased/>
  <w15:docId w15:val="{A4B5A673-AC14-4C84-873A-A5EA3A79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340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B6F93"/>
    <w:pPr>
      <w:keepNext/>
      <w:numPr>
        <w:numId w:val="1"/>
      </w:numPr>
      <w:spacing w:before="360" w:after="240"/>
      <w:ind w:left="567" w:hanging="567"/>
      <w:outlineLvl w:val="0"/>
    </w:pPr>
    <w:rPr>
      <w:rFonts w:ascii="Arial" w:hAnsi="Arial"/>
      <w:b/>
      <w:sz w:val="32"/>
      <w:szCs w:val="32"/>
      <w:lang w:val="pt-BR"/>
    </w:rPr>
  </w:style>
  <w:style w:type="paragraph" w:styleId="Ttulo2">
    <w:name w:val="heading 2"/>
    <w:basedOn w:val="Ttulo1"/>
    <w:next w:val="Normal"/>
    <w:qFormat/>
    <w:rsid w:val="008B6F93"/>
    <w:pPr>
      <w:numPr>
        <w:ilvl w:val="1"/>
      </w:numPr>
      <w:ind w:left="0" w:firstLine="0"/>
      <w:outlineLvl w:val="1"/>
    </w:pPr>
    <w:rPr>
      <w:sz w:val="28"/>
      <w:szCs w:val="28"/>
    </w:rPr>
  </w:style>
  <w:style w:type="paragraph" w:styleId="Ttulo3">
    <w:name w:val="heading 3"/>
    <w:basedOn w:val="Ttulo1"/>
    <w:next w:val="Normal"/>
    <w:qFormat/>
    <w:rsid w:val="007D5890"/>
    <w:pPr>
      <w:keepLines/>
      <w:widowControl/>
      <w:numPr>
        <w:ilvl w:val="2"/>
      </w:numPr>
      <w:suppressAutoHyphens/>
      <w:spacing w:before="240" w:after="120" w:line="240" w:lineRule="auto"/>
      <w:ind w:left="1702" w:hanging="851"/>
      <w:outlineLvl w:val="2"/>
    </w:pPr>
    <w:rPr>
      <w:sz w:val="24"/>
      <w:szCs w:val="24"/>
    </w:rPr>
  </w:style>
  <w:style w:type="paragraph" w:styleId="Ttulo4">
    <w:name w:val="heading 4"/>
    <w:basedOn w:val="Ttulo1"/>
    <w:next w:val="Normal"/>
    <w:qFormat/>
    <w:rsid w:val="00966116"/>
    <w:pPr>
      <w:keepNext w:val="0"/>
      <w:widowControl/>
      <w:numPr>
        <w:ilvl w:val="3"/>
      </w:numPr>
      <w:suppressAutoHyphens/>
      <w:spacing w:before="240" w:after="60" w:line="240" w:lineRule="auto"/>
      <w:ind w:left="1702" w:hanging="851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qFormat/>
    <w:rsid w:val="002B48E3"/>
    <w:pPr>
      <w:numPr>
        <w:ilvl w:val="4"/>
        <w:numId w:val="1"/>
      </w:numPr>
      <w:spacing w:before="240" w:after="60"/>
      <w:ind w:left="288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0112D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112D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112D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112D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12D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112D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112D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112D0"/>
    <w:pPr>
      <w:ind w:left="900" w:hanging="900"/>
    </w:pPr>
  </w:style>
  <w:style w:type="paragraph" w:styleId="Sumrio1">
    <w:name w:val="toc 1"/>
    <w:basedOn w:val="Normal"/>
    <w:next w:val="Normal"/>
    <w:uiPriority w:val="39"/>
    <w:rsid w:val="00EE590C"/>
    <w:pPr>
      <w:tabs>
        <w:tab w:val="right" w:leader="do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rsid w:val="00EE590C"/>
    <w:pPr>
      <w:tabs>
        <w:tab w:val="right" w:leader="dot" w:pos="9360"/>
      </w:tabs>
      <w:ind w:left="432" w:right="720"/>
    </w:pPr>
    <w:rPr>
      <w:rFonts w:ascii="Arial" w:hAnsi="Arial"/>
    </w:rPr>
  </w:style>
  <w:style w:type="paragraph" w:styleId="Sumrio3">
    <w:name w:val="toc 3"/>
    <w:basedOn w:val="Sumrio2"/>
    <w:next w:val="Normal"/>
    <w:uiPriority w:val="39"/>
    <w:rsid w:val="006A73DF"/>
    <w:pPr>
      <w:tabs>
        <w:tab w:val="left" w:pos="1985"/>
      </w:tabs>
      <w:ind w:left="993"/>
    </w:pPr>
    <w:rPr>
      <w:noProof/>
      <w:lang w:val="pt-BR"/>
    </w:rPr>
  </w:style>
  <w:style w:type="paragraph" w:styleId="Cabealho">
    <w:name w:val="header"/>
    <w:basedOn w:val="Normal"/>
    <w:rsid w:val="000112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112D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112D0"/>
  </w:style>
  <w:style w:type="paragraph" w:customStyle="1" w:styleId="Bullet2">
    <w:name w:val="Bullet2"/>
    <w:basedOn w:val="Normal"/>
    <w:rsid w:val="000112D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112D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112D0"/>
    <w:pPr>
      <w:keepLines/>
      <w:spacing w:after="120"/>
    </w:pPr>
  </w:style>
  <w:style w:type="paragraph" w:styleId="Corpodetexto">
    <w:name w:val="Body Text"/>
    <w:basedOn w:val="Normal"/>
    <w:rsid w:val="009E79B8"/>
    <w:pPr>
      <w:keepLines/>
      <w:spacing w:after="120"/>
      <w:ind w:left="567"/>
      <w:jc w:val="both"/>
    </w:pPr>
    <w:rPr>
      <w:rFonts w:ascii="Arial" w:hAnsi="Arial" w:cs="Arial"/>
      <w:lang w:val="pt-BR"/>
    </w:rPr>
  </w:style>
  <w:style w:type="paragraph" w:customStyle="1" w:styleId="Paragraph3">
    <w:name w:val="Paragraph3"/>
    <w:basedOn w:val="Normal"/>
    <w:rsid w:val="000112D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112D0"/>
    <w:pPr>
      <w:ind w:left="720" w:hanging="432"/>
    </w:pPr>
  </w:style>
  <w:style w:type="character" w:styleId="Refdenotaderodap">
    <w:name w:val="footnote reference"/>
    <w:semiHidden/>
    <w:rsid w:val="000112D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112D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112D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112D0"/>
    <w:pPr>
      <w:spacing w:before="80" w:line="240" w:lineRule="auto"/>
      <w:ind w:left="2250"/>
      <w:jc w:val="both"/>
    </w:pPr>
  </w:style>
  <w:style w:type="paragraph" w:styleId="Sumrio4">
    <w:name w:val="toc 4"/>
    <w:basedOn w:val="Sumrio3"/>
    <w:next w:val="Normal"/>
    <w:uiPriority w:val="39"/>
    <w:rsid w:val="006A73DF"/>
    <w:pPr>
      <w:tabs>
        <w:tab w:val="clear" w:pos="1985"/>
        <w:tab w:val="left" w:pos="2835"/>
      </w:tabs>
      <w:ind w:left="1985"/>
    </w:pPr>
  </w:style>
  <w:style w:type="paragraph" w:styleId="Sumrio5">
    <w:name w:val="toc 5"/>
    <w:basedOn w:val="Normal"/>
    <w:next w:val="Normal"/>
    <w:semiHidden/>
    <w:rsid w:val="000112D0"/>
    <w:pPr>
      <w:ind w:left="800"/>
    </w:pPr>
  </w:style>
  <w:style w:type="paragraph" w:styleId="Sumrio6">
    <w:name w:val="toc 6"/>
    <w:basedOn w:val="Normal"/>
    <w:next w:val="Normal"/>
    <w:semiHidden/>
    <w:rsid w:val="000112D0"/>
    <w:pPr>
      <w:ind w:left="1000"/>
    </w:pPr>
  </w:style>
  <w:style w:type="paragraph" w:styleId="Sumrio7">
    <w:name w:val="toc 7"/>
    <w:basedOn w:val="Normal"/>
    <w:next w:val="Normal"/>
    <w:semiHidden/>
    <w:rsid w:val="000112D0"/>
    <w:pPr>
      <w:ind w:left="1200"/>
    </w:pPr>
  </w:style>
  <w:style w:type="paragraph" w:styleId="Sumrio8">
    <w:name w:val="toc 8"/>
    <w:basedOn w:val="Normal"/>
    <w:next w:val="Normal"/>
    <w:semiHidden/>
    <w:rsid w:val="000112D0"/>
    <w:pPr>
      <w:ind w:left="1400"/>
    </w:pPr>
  </w:style>
  <w:style w:type="paragraph" w:styleId="Sumrio9">
    <w:name w:val="toc 9"/>
    <w:basedOn w:val="Normal"/>
    <w:next w:val="Normal"/>
    <w:semiHidden/>
    <w:rsid w:val="000112D0"/>
    <w:pPr>
      <w:ind w:left="1600"/>
    </w:pPr>
  </w:style>
  <w:style w:type="paragraph" w:customStyle="1" w:styleId="MainTitle">
    <w:name w:val="Main Title"/>
    <w:basedOn w:val="Normal"/>
    <w:rsid w:val="000112D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112D0"/>
    <w:rPr>
      <w:i/>
      <w:color w:val="0000FF"/>
    </w:rPr>
  </w:style>
  <w:style w:type="paragraph" w:styleId="Recuodecorpodetexto">
    <w:name w:val="Body Text Indent"/>
    <w:basedOn w:val="Normal"/>
    <w:rsid w:val="000112D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112D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112D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112D0"/>
    <w:pPr>
      <w:spacing w:after="120"/>
      <w:ind w:left="720"/>
    </w:pPr>
    <w:rPr>
      <w:iCs/>
      <w:color w:val="0000FF"/>
    </w:rPr>
  </w:style>
  <w:style w:type="character" w:styleId="Hyperlink">
    <w:name w:val="Hyperlink"/>
    <w:rsid w:val="000112D0"/>
    <w:rPr>
      <w:color w:val="0000FF"/>
      <w:u w:val="single"/>
    </w:rPr>
  </w:style>
  <w:style w:type="paragraph" w:styleId="Recuodecorpodetexto2">
    <w:name w:val="Body Text Indent 2"/>
    <w:basedOn w:val="Normal"/>
    <w:rsid w:val="000112D0"/>
    <w:pPr>
      <w:spacing w:before="240"/>
      <w:ind w:left="720"/>
    </w:pPr>
  </w:style>
  <w:style w:type="paragraph" w:styleId="Corpodetexto3">
    <w:name w:val="Body Text 3"/>
    <w:basedOn w:val="Normal"/>
    <w:rsid w:val="000112D0"/>
    <w:rPr>
      <w:b/>
      <w:bCs/>
    </w:rPr>
  </w:style>
  <w:style w:type="paragraph" w:customStyle="1" w:styleId="TextoNivel3">
    <w:name w:val="Texto_Nivel3"/>
    <w:basedOn w:val="Normal"/>
    <w:rsid w:val="004F1338"/>
    <w:pPr>
      <w:widowControl/>
      <w:suppressAutoHyphens/>
      <w:spacing w:after="120" w:line="240" w:lineRule="auto"/>
      <w:ind w:left="851"/>
      <w:jc w:val="both"/>
    </w:pPr>
    <w:rPr>
      <w:rFonts w:ascii="Arial" w:hAnsi="Arial" w:cs="Arial"/>
      <w:lang w:val="pt-BR" w:eastAsia="ar-SA"/>
    </w:rPr>
  </w:style>
  <w:style w:type="paragraph" w:customStyle="1" w:styleId="conedelogotipo">
    <w:name w:val="Ícone de logotipo"/>
    <w:rsid w:val="00F42BB9"/>
    <w:pPr>
      <w:spacing w:line="220" w:lineRule="atLeast"/>
    </w:pPr>
    <w:rPr>
      <w:rFonts w:ascii="Arial" w:hAnsi="Arial"/>
      <w:spacing w:val="-5"/>
    </w:rPr>
  </w:style>
  <w:style w:type="paragraph" w:customStyle="1" w:styleId="Realizaes">
    <w:name w:val="Realizações"/>
    <w:basedOn w:val="Normal"/>
    <w:rsid w:val="00F42BB9"/>
    <w:pPr>
      <w:widowControl/>
      <w:numPr>
        <w:numId w:val="10"/>
      </w:numPr>
      <w:spacing w:line="240" w:lineRule="auto"/>
    </w:pPr>
    <w:rPr>
      <w:lang w:val="pt-BR" w:eastAsia="pt-BR"/>
    </w:rPr>
  </w:style>
  <w:style w:type="paragraph" w:customStyle="1" w:styleId="TextoTabela">
    <w:name w:val="Texto_Tabela"/>
    <w:basedOn w:val="Normal"/>
    <w:rsid w:val="00F42BB9"/>
    <w:pPr>
      <w:widowControl/>
      <w:suppressAutoHyphens/>
      <w:spacing w:after="120" w:line="240" w:lineRule="auto"/>
    </w:pPr>
    <w:rPr>
      <w:rFonts w:ascii="Arial" w:hAnsi="Arial"/>
      <w:lang w:val="pt-PT" w:eastAsia="ar-SA"/>
    </w:rPr>
  </w:style>
  <w:style w:type="paragraph" w:customStyle="1" w:styleId="EstiloTextoNivel112ptNegrito">
    <w:name w:val="Estilo Texto_Nivel1 + 12 pt Negrito"/>
    <w:basedOn w:val="Normal"/>
    <w:link w:val="EstiloTextoNivel112ptNegritoChar"/>
    <w:rsid w:val="00EE1914"/>
    <w:pPr>
      <w:widowControl/>
      <w:suppressAutoHyphens/>
      <w:spacing w:after="120" w:line="240" w:lineRule="auto"/>
      <w:jc w:val="both"/>
    </w:pPr>
    <w:rPr>
      <w:rFonts w:ascii="Verdana" w:hAnsi="Verdana" w:cs="Arial"/>
      <w:b/>
      <w:bCs/>
      <w:sz w:val="24"/>
      <w:szCs w:val="24"/>
      <w:lang w:val="pt-BR" w:eastAsia="ar-SA"/>
    </w:rPr>
  </w:style>
  <w:style w:type="character" w:customStyle="1" w:styleId="EstiloTextoNivel112ptNegritoChar">
    <w:name w:val="Estilo Texto_Nivel1 + 12 pt Negrito Char"/>
    <w:link w:val="EstiloTextoNivel112ptNegrito"/>
    <w:rsid w:val="00EE1914"/>
    <w:rPr>
      <w:rFonts w:ascii="Verdana" w:hAnsi="Verdana" w:cs="Arial"/>
      <w:b/>
      <w:bCs/>
      <w:sz w:val="24"/>
      <w:szCs w:val="24"/>
      <w:lang w:val="pt-BR" w:eastAsia="ar-SA" w:bidi="ar-SA"/>
    </w:rPr>
  </w:style>
  <w:style w:type="paragraph" w:styleId="Textodebalo">
    <w:name w:val="Balloon Text"/>
    <w:basedOn w:val="Normal"/>
    <w:link w:val="TextodebaloChar"/>
    <w:rsid w:val="000E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E716D"/>
    <w:rPr>
      <w:rFonts w:ascii="Tahoma" w:hAnsi="Tahoma" w:cs="Tahoma"/>
      <w:sz w:val="16"/>
      <w:szCs w:val="16"/>
      <w:lang w:val="en-US" w:eastAsia="en-US"/>
    </w:rPr>
  </w:style>
  <w:style w:type="paragraph" w:customStyle="1" w:styleId="TextoNivel1">
    <w:name w:val="Texto_Nivel1"/>
    <w:basedOn w:val="Normal"/>
    <w:autoRedefine/>
    <w:rsid w:val="00997DCA"/>
    <w:pPr>
      <w:widowControl/>
      <w:suppressAutoHyphens/>
      <w:spacing w:after="60" w:line="240" w:lineRule="auto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997DCA"/>
    <w:pPr>
      <w:ind w:firstLine="851"/>
    </w:pPr>
  </w:style>
  <w:style w:type="paragraph" w:customStyle="1" w:styleId="Ttulosemnumerao">
    <w:name w:val="Título sem numeração"/>
    <w:basedOn w:val="Normal"/>
    <w:rsid w:val="00997DCA"/>
    <w:pPr>
      <w:widowControl/>
      <w:suppressAutoHyphens/>
      <w:spacing w:before="480" w:after="240" w:line="240" w:lineRule="auto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extoTabelaCentralizado">
    <w:name w:val="Texto_Tabela_Centralizado"/>
    <w:basedOn w:val="TextoTabela"/>
    <w:rsid w:val="00997DCA"/>
    <w:pPr>
      <w:spacing w:after="0"/>
      <w:jc w:val="center"/>
    </w:pPr>
  </w:style>
  <w:style w:type="paragraph" w:customStyle="1" w:styleId="TituloTabela">
    <w:name w:val="Titulo_Tabela"/>
    <w:basedOn w:val="Normal"/>
    <w:rsid w:val="00997DCA"/>
    <w:pPr>
      <w:widowControl/>
      <w:suppressAutoHyphens/>
      <w:spacing w:before="60" w:after="60" w:line="240" w:lineRule="auto"/>
    </w:pPr>
    <w:rPr>
      <w:rFonts w:ascii="Arial" w:hAnsi="Arial"/>
      <w:b/>
      <w:lang w:val="pt-PT" w:eastAsia="ar-SA"/>
    </w:rPr>
  </w:style>
  <w:style w:type="paragraph" w:customStyle="1" w:styleId="TituloTabelaCentralizado">
    <w:name w:val="Titulo_Tabela_Centralizado"/>
    <w:basedOn w:val="TextoTabela"/>
    <w:rsid w:val="00016592"/>
    <w:pPr>
      <w:spacing w:before="60" w:after="60"/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016592"/>
    <w:pPr>
      <w:widowControl/>
      <w:suppressAutoHyphens/>
      <w:spacing w:line="240" w:lineRule="auto"/>
    </w:pPr>
    <w:rPr>
      <w:rFonts w:ascii="Arial" w:hAnsi="Arial" w:cs="Arial"/>
      <w:lang w:val="pt-BR" w:eastAsia="ar-SA"/>
    </w:rPr>
  </w:style>
  <w:style w:type="paragraph" w:customStyle="1" w:styleId="Textodetabela">
    <w:name w:val="Texto de tabela"/>
    <w:basedOn w:val="Corpodetexto"/>
    <w:rsid w:val="00903AD7"/>
    <w:pPr>
      <w:ind w:left="34"/>
    </w:pPr>
  </w:style>
  <w:style w:type="paragraph" w:customStyle="1" w:styleId="Corpodetextocommarcador">
    <w:name w:val="Corpo de texto com marcador"/>
    <w:basedOn w:val="Corpodetexto"/>
    <w:rsid w:val="00B647DD"/>
    <w:pPr>
      <w:numPr>
        <w:numId w:val="34"/>
      </w:numPr>
      <w:tabs>
        <w:tab w:val="clear" w:pos="1287"/>
        <w:tab w:val="num" w:pos="993"/>
      </w:tabs>
      <w:ind w:left="993" w:hanging="426"/>
    </w:pPr>
  </w:style>
  <w:style w:type="paragraph" w:customStyle="1" w:styleId="FluxoPrincipal1">
    <w:name w:val="Fluxo_Principal_1"/>
    <w:rsid w:val="00FB4319"/>
    <w:pPr>
      <w:numPr>
        <w:ilvl w:val="1"/>
        <w:numId w:val="37"/>
      </w:numPr>
      <w:tabs>
        <w:tab w:val="clear" w:pos="2291"/>
        <w:tab w:val="num" w:pos="1418"/>
      </w:tabs>
      <w:ind w:left="1418" w:hanging="567"/>
    </w:pPr>
    <w:rPr>
      <w:rFonts w:ascii="Arial" w:hAnsi="Arial" w:cs="Arial"/>
      <w:lang w:eastAsia="ar-SA"/>
    </w:rPr>
  </w:style>
  <w:style w:type="paragraph" w:customStyle="1" w:styleId="FluxoPrincipal2">
    <w:name w:val="Fluxo_Principal_2"/>
    <w:basedOn w:val="FluxoPrincipal1"/>
    <w:rsid w:val="00217154"/>
    <w:pPr>
      <w:numPr>
        <w:numId w:val="35"/>
      </w:numPr>
    </w:pPr>
  </w:style>
  <w:style w:type="paragraph" w:customStyle="1" w:styleId="FluxoPrincipal5">
    <w:name w:val="Fluxo_Principal_5"/>
    <w:basedOn w:val="FluxoPrincipal4"/>
    <w:rsid w:val="00217154"/>
    <w:pPr>
      <w:numPr>
        <w:ilvl w:val="4"/>
      </w:numPr>
    </w:pPr>
  </w:style>
  <w:style w:type="paragraph" w:customStyle="1" w:styleId="FluxoPrincipal4">
    <w:name w:val="Fluxo_Principal_4"/>
    <w:basedOn w:val="FluxoPrincipal3"/>
    <w:rsid w:val="00217154"/>
    <w:pPr>
      <w:numPr>
        <w:ilvl w:val="3"/>
      </w:numPr>
    </w:pPr>
  </w:style>
  <w:style w:type="paragraph" w:customStyle="1" w:styleId="FluxoPrincipal3">
    <w:name w:val="Fluxo_Principal_3"/>
    <w:basedOn w:val="FluxoPrincipal2"/>
    <w:rsid w:val="00217154"/>
    <w:pPr>
      <w:numPr>
        <w:ilvl w:val="2"/>
      </w:numPr>
    </w:pPr>
  </w:style>
  <w:style w:type="paragraph" w:styleId="Textodecomentrio">
    <w:name w:val="annotation text"/>
    <w:basedOn w:val="Normal"/>
    <w:semiHidden/>
    <w:rsid w:val="00D22D9B"/>
    <w:pPr>
      <w:widowControl/>
      <w:suppressAutoHyphens/>
      <w:spacing w:line="240" w:lineRule="auto"/>
    </w:pPr>
    <w:rPr>
      <w:lang w:val="pt-BR" w:eastAsia="ar-SA"/>
    </w:rPr>
  </w:style>
  <w:style w:type="character" w:styleId="Refdecomentrio">
    <w:name w:val="annotation reference"/>
    <w:semiHidden/>
    <w:rsid w:val="00D22D9B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4079BB"/>
    <w:pPr>
      <w:widowControl w:val="0"/>
      <w:suppressAutoHyphens w:val="0"/>
      <w:spacing w:line="240" w:lineRule="atLeast"/>
    </w:pPr>
    <w:rPr>
      <w:b/>
      <w:bCs/>
      <w:lang w:val="en-US" w:eastAsia="en-US"/>
    </w:rPr>
  </w:style>
  <w:style w:type="paragraph" w:customStyle="1" w:styleId="PreRequisitos">
    <w:name w:val="Pre_Requisitos"/>
    <w:basedOn w:val="TextoNivel3"/>
    <w:rsid w:val="00FB4319"/>
    <w:pPr>
      <w:numPr>
        <w:numId w:val="37"/>
      </w:numPr>
      <w:tabs>
        <w:tab w:val="clear" w:pos="1571"/>
        <w:tab w:val="num" w:pos="1276"/>
      </w:tabs>
      <w:spacing w:after="60"/>
      <w:ind w:left="1276" w:hanging="425"/>
    </w:pPr>
  </w:style>
  <w:style w:type="paragraph" w:customStyle="1" w:styleId="FluxoAlternativo1">
    <w:name w:val="Fluxo_Alternativo_1"/>
    <w:basedOn w:val="Normal"/>
    <w:rsid w:val="00FB4319"/>
    <w:pPr>
      <w:widowControl/>
      <w:numPr>
        <w:numId w:val="38"/>
      </w:numPr>
      <w:suppressAutoHyphens/>
      <w:spacing w:line="240" w:lineRule="auto"/>
    </w:pPr>
    <w:rPr>
      <w:rFonts w:ascii="Arial" w:hAnsi="Arial" w:cs="Arial"/>
      <w:lang w:val="pt-BR" w:eastAsia="ar-SA"/>
    </w:rPr>
  </w:style>
  <w:style w:type="paragraph" w:customStyle="1" w:styleId="FluxoAlternativo2">
    <w:name w:val="Fluxo_Alternativo_2"/>
    <w:basedOn w:val="FluxoAlternativo1"/>
    <w:rsid w:val="00FB4319"/>
    <w:pPr>
      <w:numPr>
        <w:ilvl w:val="1"/>
      </w:numPr>
    </w:pPr>
  </w:style>
  <w:style w:type="paragraph" w:customStyle="1" w:styleId="FluxoAlternativo3">
    <w:name w:val="Fluxo_Alternativo_3"/>
    <w:basedOn w:val="FluxoAlternativo2"/>
    <w:rsid w:val="00FB4319"/>
    <w:pPr>
      <w:numPr>
        <w:ilvl w:val="2"/>
      </w:numPr>
    </w:pPr>
  </w:style>
  <w:style w:type="paragraph" w:customStyle="1" w:styleId="FluxoAlternativo4">
    <w:name w:val="Fluxo_Alternativo_4"/>
    <w:basedOn w:val="FluxoAlternativo3"/>
    <w:rsid w:val="00FB4319"/>
    <w:pPr>
      <w:numPr>
        <w:ilvl w:val="3"/>
      </w:numPr>
    </w:pPr>
  </w:style>
  <w:style w:type="paragraph" w:customStyle="1" w:styleId="FluxoAlternativo5">
    <w:name w:val="Fluxo_Alternativo_5"/>
    <w:basedOn w:val="FluxoAlternativo4"/>
    <w:rsid w:val="00FB4319"/>
    <w:pPr>
      <w:numPr>
        <w:ilvl w:val="4"/>
      </w:numPr>
    </w:pPr>
  </w:style>
  <w:style w:type="table" w:styleId="Tabelacomgrade">
    <w:name w:val="Table Grid"/>
    <w:basedOn w:val="Tabelanormal"/>
    <w:rsid w:val="00F37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opicoAutomtica">
    <w:name w:val="Texto Topico + Automática"/>
    <w:aliases w:val="Justificado,À esquerda:  1,25 cm,Primeira linha:..."/>
    <w:basedOn w:val="Normal"/>
    <w:rsid w:val="00F37D83"/>
    <w:pPr>
      <w:widowControl/>
      <w:spacing w:line="360" w:lineRule="auto"/>
      <w:jc w:val="both"/>
    </w:pPr>
    <w:rPr>
      <w:rFonts w:ascii="Arial" w:hAnsi="Arial" w:cs="Arial"/>
      <w:color w:val="333399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.goncalves\Meus%20documentos\Sysmap\Organizacao\Qualidade\MPS.BR\Processo\Artefato\Testes\ET.%5bN&#250;mero%20do%20Caso%20de%20Uso%5d.%5bNome%20do%20Caso%20de%20uso%5d.%5bN&#250;mero%20do%20CT%5d.%5bN&#250;mero%20da%20Evid&#234;ncia%5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ET.[Número do Caso de Uso].[Nome do Caso de uso].[Número do CT].[Número da Evidência].dot</Template>
  <TotalTime>4</TotalTime>
  <Pages>14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Evidência de Teste</vt:lpstr>
    </vt:vector>
  </TitlesOfParts>
  <Company>SysMap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 de Teste</dc:title>
  <dc:subject>Teste</dc:subject>
  <dc:creator>ana.goncalves</dc:creator>
  <cp:keywords>Teste</cp:keywords>
  <dc:description>Versão 1.0 do modelo de Evidência de Teste.</dc:description>
  <cp:lastModifiedBy>Yara Muniz Maldonado</cp:lastModifiedBy>
  <cp:revision>2</cp:revision>
  <cp:lastPrinted>2007-07-31T22:52:00Z</cp:lastPrinted>
  <dcterms:created xsi:type="dcterms:W3CDTF">2021-11-18T21:13:00Z</dcterms:created>
  <dcterms:modified xsi:type="dcterms:W3CDTF">2021-11-18T21:13:00Z</dcterms:modified>
  <cp:category>Teste</cp:category>
</cp:coreProperties>
</file>